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703D568" w14:textId="28A7C254" w:rsidR="001B4E9F" w:rsidRDefault="00E075B7" w:rsidP="00231F38">
      <w:pPr>
        <w:pStyle w:val="Title"/>
      </w:pPr>
      <w:r>
        <w:rPr>
          <w:noProof/>
        </w:rPr>
        <w:drawing>
          <wp:anchor distT="0" distB="0" distL="114300" distR="114300" simplePos="0" relativeHeight="251661316" behindDoc="0" locked="0" layoutInCell="1" allowOverlap="1" wp14:anchorId="3FB24DD6" wp14:editId="44EA776B">
            <wp:simplePos x="0" y="0"/>
            <wp:positionH relativeFrom="margin">
              <wp:posOffset>-492663</wp:posOffset>
            </wp:positionH>
            <wp:positionV relativeFrom="paragraph">
              <wp:posOffset>-612384</wp:posOffset>
            </wp:positionV>
            <wp:extent cx="2391508" cy="615121"/>
            <wp:effectExtent l="0" t="0" r="0" b="0"/>
            <wp:wrapNone/>
            <wp:docPr id="229271792" name="Picture 19" descr="University Of Liverpool University Of Liverpool Logo Vector, HD Png  Download Transparent Png Image PNGitem | mail.ophirah.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iversity Of Liverpool University Of Liverpool Logo Vector, HD Png  Download Transparent Png Image PNGitem | mail.ophirah.n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1508" cy="615121"/>
                    </a:xfrm>
                    <a:prstGeom prst="rect">
                      <a:avLst/>
                    </a:prstGeom>
                    <a:noFill/>
                    <a:ln>
                      <a:noFill/>
                    </a:ln>
                  </pic:spPr>
                </pic:pic>
              </a:graphicData>
            </a:graphic>
            <wp14:sizeRelH relativeFrom="page">
              <wp14:pctWidth>0</wp14:pctWidth>
            </wp14:sizeRelH>
            <wp14:sizeRelV relativeFrom="page">
              <wp14:pctHeight>0</wp14:pctHeight>
            </wp14:sizeRelV>
          </wp:anchor>
        </w:drawing>
      </w:r>
      <w:r w:rsidR="001D2EAB">
        <w:rPr>
          <w:noProof/>
        </w:rPr>
        <w:drawing>
          <wp:anchor distT="0" distB="0" distL="114300" distR="114300" simplePos="0" relativeHeight="251660292" behindDoc="1" locked="0" layoutInCell="1" allowOverlap="1" wp14:anchorId="02255261" wp14:editId="3CC723CB">
            <wp:simplePos x="0" y="0"/>
            <wp:positionH relativeFrom="page">
              <wp:align>left</wp:align>
            </wp:positionH>
            <wp:positionV relativeFrom="paragraph">
              <wp:posOffset>-914400</wp:posOffset>
            </wp:positionV>
            <wp:extent cx="7568589" cy="10689605"/>
            <wp:effectExtent l="0" t="0" r="0" b="0"/>
            <wp:wrapNone/>
            <wp:docPr id="1632054196" name="Picture 15" descr="A blue and white wavy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54196" name="Picture 15" descr="A blue and white wavy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8589" cy="10689605"/>
                    </a:xfrm>
                    <a:prstGeom prst="rect">
                      <a:avLst/>
                    </a:prstGeom>
                  </pic:spPr>
                </pic:pic>
              </a:graphicData>
            </a:graphic>
            <wp14:sizeRelH relativeFrom="page">
              <wp14:pctWidth>0</wp14:pctWidth>
            </wp14:sizeRelH>
            <wp14:sizeRelV relativeFrom="page">
              <wp14:pctHeight>0</wp14:pctHeight>
            </wp14:sizeRelV>
          </wp:anchor>
        </w:drawing>
      </w:r>
    </w:p>
    <w:p w14:paraId="291ED651" w14:textId="4C6B92DB" w:rsidR="001B4E9F" w:rsidRDefault="001D2EAB" w:rsidP="001D2EAB">
      <w:pPr>
        <w:pStyle w:val="Title"/>
        <w:tabs>
          <w:tab w:val="left" w:pos="1290"/>
        </w:tabs>
      </w:pPr>
      <w:r>
        <w:tab/>
      </w:r>
    </w:p>
    <w:p w14:paraId="1F10B712" w14:textId="4C055F51" w:rsidR="001B4E9F" w:rsidRDefault="008C44A2" w:rsidP="001D2EAB">
      <w:pPr>
        <w:pStyle w:val="Title"/>
        <w:jc w:val="center"/>
      </w:pPr>
      <w:r>
        <w:rPr>
          <w:noProof/>
        </w:rPr>
        <mc:AlternateContent>
          <mc:Choice Requires="wps">
            <w:drawing>
              <wp:anchor distT="45720" distB="45720" distL="114300" distR="114300" simplePos="0" relativeHeight="251657217" behindDoc="0" locked="0" layoutInCell="1" allowOverlap="1" wp14:anchorId="4C10E9DA" wp14:editId="330A8BBE">
                <wp:simplePos x="0" y="0"/>
                <wp:positionH relativeFrom="column">
                  <wp:posOffset>-204470</wp:posOffset>
                </wp:positionH>
                <wp:positionV relativeFrom="paragraph">
                  <wp:posOffset>496570</wp:posOffset>
                </wp:positionV>
                <wp:extent cx="656209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090" cy="1404620"/>
                        </a:xfrm>
                        <a:prstGeom prst="rect">
                          <a:avLst/>
                        </a:prstGeom>
                        <a:noFill/>
                        <a:ln w="9525">
                          <a:noFill/>
                          <a:miter lim="800000"/>
                          <a:headEnd/>
                          <a:tailEnd/>
                        </a:ln>
                      </wps:spPr>
                      <wps:txbx>
                        <w:txbxContent>
                          <w:p w14:paraId="0E96238E" w14:textId="75AC8F36" w:rsidR="001B4E9F" w:rsidRPr="002A315A" w:rsidRDefault="002A315A" w:rsidP="001B4E9F">
                            <w:pPr>
                              <w:rPr>
                                <w:rFonts w:ascii="Bahnschrift" w:hAnsi="Bahnschrift"/>
                                <w:color w:val="031230" w:themeColor="text2" w:themeShade="80"/>
                                <w:sz w:val="72"/>
                                <w:szCs w:val="72"/>
                              </w:rPr>
                            </w:pPr>
                            <w:r w:rsidRPr="002A315A">
                              <w:rPr>
                                <w:rFonts w:ascii="Bahnschrift" w:hAnsi="Bahnschrift"/>
                                <w:color w:val="031230" w:themeColor="text2" w:themeShade="80"/>
                                <w:sz w:val="72"/>
                                <w:szCs w:val="72"/>
                              </w:rPr>
                              <w:t>Introduction to Machine Learning</w:t>
                            </w:r>
                          </w:p>
                          <w:p w14:paraId="5A1F1D74" w14:textId="7B4FDBC1" w:rsidR="002A315A" w:rsidRPr="002A315A" w:rsidRDefault="002A315A" w:rsidP="001B4E9F">
                            <w:pPr>
                              <w:rPr>
                                <w:rFonts w:ascii="Bahnschrift" w:hAnsi="Bahnschrift"/>
                                <w:color w:val="031230" w:themeColor="text2" w:themeShade="80"/>
                                <w:sz w:val="52"/>
                                <w:szCs w:val="52"/>
                              </w:rPr>
                            </w:pPr>
                            <w:r w:rsidRPr="002A315A">
                              <w:rPr>
                                <w:rFonts w:ascii="Bahnschrift" w:hAnsi="Bahnschrift"/>
                                <w:color w:val="031230" w:themeColor="text2" w:themeShade="80"/>
                                <w:sz w:val="52"/>
                                <w:szCs w:val="52"/>
                              </w:rPr>
                              <w:t>Reflective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10E9DA" id="_x0000_t202" coordsize="21600,21600" o:spt="202" path="m,l,21600r21600,l21600,xe">
                <v:stroke joinstyle="miter"/>
                <v:path gradientshapeok="t" o:connecttype="rect"/>
              </v:shapetype>
              <v:shape id="Text Box 2" o:spid="_x0000_s1026" type="#_x0000_t202" style="position:absolute;left:0;text-align:left;margin-left:-16.1pt;margin-top:39.1pt;width:516.7pt;height:110.6pt;z-index:25165721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" filled="f" stroked="f">
                <v:textbox style="mso-fit-shape-to-text:t">
                  <w:txbxContent>
                    <w:p w14:paraId="0E96238E" w14:textId="75AC8F36" w:rsidR="001B4E9F" w:rsidRPr="002A315A" w:rsidRDefault="002A315A" w:rsidP="001B4E9F">
                      <w:pPr>
                        <w:rPr>
                          <w:rFonts w:ascii="Bahnschrift" w:hAnsi="Bahnschrift"/>
                          <w:color w:val="031230" w:themeColor="text2" w:themeShade="80"/>
                          <w:sz w:val="72"/>
                          <w:szCs w:val="72"/>
                        </w:rPr>
                      </w:pPr>
                      <w:r w:rsidRPr="002A315A">
                        <w:rPr>
                          <w:rFonts w:ascii="Bahnschrift" w:hAnsi="Bahnschrift"/>
                          <w:color w:val="031230" w:themeColor="text2" w:themeShade="80"/>
                          <w:sz w:val="72"/>
                          <w:szCs w:val="72"/>
                        </w:rPr>
                        <w:t>Introduction to Machine Learning</w:t>
                      </w:r>
                    </w:p>
                    <w:p w14:paraId="5A1F1D74" w14:textId="7B4FDBC1" w:rsidR="002A315A" w:rsidRPr="002A315A" w:rsidRDefault="002A315A" w:rsidP="001B4E9F">
                      <w:pPr>
                        <w:rPr>
                          <w:rFonts w:ascii="Bahnschrift" w:hAnsi="Bahnschrift"/>
                          <w:color w:val="031230" w:themeColor="text2" w:themeShade="80"/>
                          <w:sz w:val="52"/>
                          <w:szCs w:val="52"/>
                        </w:rPr>
                      </w:pPr>
                      <w:r w:rsidRPr="002A315A">
                        <w:rPr>
                          <w:rFonts w:ascii="Bahnschrift" w:hAnsi="Bahnschrift"/>
                          <w:color w:val="031230" w:themeColor="text2" w:themeShade="80"/>
                          <w:sz w:val="52"/>
                          <w:szCs w:val="52"/>
                        </w:rPr>
                        <w:t>Reflective Report</w:t>
                      </w:r>
                    </w:p>
                  </w:txbxContent>
                </v:textbox>
                <w10:wrap type="square"/>
              </v:shape>
            </w:pict>
          </mc:Fallback>
        </mc:AlternateContent>
      </w:r>
    </w:p>
    <w:p w14:paraId="5F4BF89E" w14:textId="64EBB961" w:rsidR="001B4E9F" w:rsidRDefault="001B4E9F" w:rsidP="00231F38">
      <w:pPr>
        <w:pStyle w:val="Title"/>
      </w:pPr>
    </w:p>
    <w:p w14:paraId="008D9F64" w14:textId="21DC9D9D" w:rsidR="001B4E9F" w:rsidRDefault="001B4E9F" w:rsidP="001D2EAB">
      <w:pPr>
        <w:pStyle w:val="Title"/>
        <w:ind w:firstLine="720"/>
      </w:pPr>
    </w:p>
    <w:p w14:paraId="54287893" w14:textId="74A18D8D" w:rsidR="001B4E9F" w:rsidRDefault="001B4E9F" w:rsidP="00231F38">
      <w:pPr>
        <w:pStyle w:val="Title"/>
      </w:pPr>
    </w:p>
    <w:p w14:paraId="2FA6708D" w14:textId="439ABBED" w:rsidR="001B4E9F" w:rsidRDefault="001B4E9F" w:rsidP="00231F38">
      <w:pPr>
        <w:pStyle w:val="Title"/>
      </w:pPr>
    </w:p>
    <w:p w14:paraId="1F38ABAA" w14:textId="47050B98" w:rsidR="001B4E9F" w:rsidRDefault="001B4E9F" w:rsidP="00231F38">
      <w:pPr>
        <w:pStyle w:val="Title"/>
      </w:pPr>
    </w:p>
    <w:p w14:paraId="5C1E5573" w14:textId="1B453BE6" w:rsidR="001B4E9F" w:rsidRDefault="001B4E9F" w:rsidP="00231F38">
      <w:pPr>
        <w:pStyle w:val="Title"/>
      </w:pPr>
    </w:p>
    <w:p w14:paraId="12C0FB91" w14:textId="08738EA9" w:rsidR="001B4E9F" w:rsidRDefault="001B4E9F" w:rsidP="00231F38">
      <w:pPr>
        <w:pStyle w:val="Title"/>
      </w:pPr>
    </w:p>
    <w:p w14:paraId="107F948A" w14:textId="77777777" w:rsidR="001B4E9F" w:rsidRDefault="001B4E9F" w:rsidP="00231F38">
      <w:pPr>
        <w:pStyle w:val="Title"/>
      </w:pPr>
    </w:p>
    <w:p w14:paraId="097221B7" w14:textId="776A38EF" w:rsidR="001B4E9F" w:rsidRDefault="001020DD" w:rsidP="00231F38">
      <w:pPr>
        <w:pStyle w:val="Title"/>
      </w:pPr>
      <w:r>
        <w:rPr>
          <w:noProof/>
        </w:rPr>
        <mc:AlternateContent>
          <mc:Choice Requires="wps">
            <w:drawing>
              <wp:anchor distT="45720" distB="45720" distL="114300" distR="114300" simplePos="0" relativeHeight="251657220" behindDoc="0" locked="0" layoutInCell="1" allowOverlap="1" wp14:anchorId="48BA663C" wp14:editId="2984B267">
                <wp:simplePos x="0" y="0"/>
                <wp:positionH relativeFrom="margin">
                  <wp:posOffset>-776165</wp:posOffset>
                </wp:positionH>
                <wp:positionV relativeFrom="paragraph">
                  <wp:posOffset>254342</wp:posOffset>
                </wp:positionV>
                <wp:extent cx="3152775"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404620"/>
                        </a:xfrm>
                        <a:prstGeom prst="rect">
                          <a:avLst/>
                        </a:prstGeom>
                        <a:noFill/>
                        <a:ln w="9525">
                          <a:noFill/>
                          <a:miter lim="800000"/>
                          <a:headEnd/>
                          <a:tailEnd/>
                        </a:ln>
                      </wps:spPr>
                      <wps:txbx>
                        <w:txbxContent>
                          <w:p w14:paraId="1C05A275" w14:textId="77777777" w:rsidR="001B4E9F" w:rsidRPr="001B4E9F" w:rsidRDefault="001B4E9F" w:rsidP="001B4E9F">
                            <w:pPr>
                              <w:rPr>
                                <w:rFonts w:ascii="Bahnschrift Light" w:hAnsi="Bahnschrift Light"/>
                                <w:color w:val="00ACC1"/>
                              </w:rPr>
                            </w:pPr>
                            <w:r w:rsidRPr="001B4E9F">
                              <w:rPr>
                                <w:rFonts w:ascii="Bahnschrift Light" w:hAnsi="Bahnschrift Light"/>
                                <w:color w:val="00ACC1"/>
                              </w:rPr>
                              <w:t>Prepared by</w:t>
                            </w:r>
                          </w:p>
                          <w:p w14:paraId="19D58186" w14:textId="6071B890" w:rsidR="001B4E9F" w:rsidRDefault="00C34144" w:rsidP="001B4E9F">
                            <w:pPr>
                              <w:rPr>
                                <w:rFonts w:ascii="Bahnschrift Light" w:hAnsi="Bahnschrift Light"/>
                                <w:color w:val="0D0D0D" w:themeColor="text1" w:themeTint="F2"/>
                              </w:rPr>
                            </w:pPr>
                            <w:r>
                              <w:rPr>
                                <w:rFonts w:ascii="Bahnschrift Light" w:hAnsi="Bahnschrift Light"/>
                                <w:color w:val="0D0D0D" w:themeColor="text1" w:themeTint="F2"/>
                              </w:rPr>
                              <w:t>Matthew Paver</w:t>
                            </w:r>
                          </w:p>
                          <w:p w14:paraId="0DF51F33" w14:textId="3BEB5E86" w:rsidR="001020DD" w:rsidRPr="00BF6DC2" w:rsidRDefault="001020DD" w:rsidP="001B4E9F">
                            <w:pPr>
                              <w:rPr>
                                <w:rFonts w:ascii="Bahnschrift Light" w:hAnsi="Bahnschrift Light"/>
                                <w:color w:val="0D0D0D" w:themeColor="text1" w:themeTint="F2"/>
                              </w:rPr>
                            </w:pPr>
                            <w:r>
                              <w:rPr>
                                <w:rFonts w:ascii="Bahnschrift Light" w:hAnsi="Bahnschrift Light"/>
                                <w:color w:val="0D0D0D" w:themeColor="text1" w:themeTint="F2"/>
                              </w:rPr>
                              <w:t>201582813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BA663C" id="_x0000_s1027" type="#_x0000_t202" style="position:absolute;margin-left:-61.1pt;margin-top:20.05pt;width:248.25pt;height:110.6pt;z-index:2516572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" filled="f" stroked="f">
                <v:textbox style="mso-fit-shape-to-text:t">
                  <w:txbxContent>
                    <w:p w14:paraId="1C05A275" w14:textId="77777777" w:rsidR="001B4E9F" w:rsidRPr="001B4E9F" w:rsidRDefault="001B4E9F" w:rsidP="001B4E9F">
                      <w:pPr>
                        <w:rPr>
                          <w:rFonts w:ascii="Bahnschrift Light" w:hAnsi="Bahnschrift Light"/>
                          <w:color w:val="00ACC1"/>
                        </w:rPr>
                      </w:pPr>
                      <w:r w:rsidRPr="001B4E9F">
                        <w:rPr>
                          <w:rFonts w:ascii="Bahnschrift Light" w:hAnsi="Bahnschrift Light"/>
                          <w:color w:val="00ACC1"/>
                        </w:rPr>
                        <w:t>Prepared by</w:t>
                      </w:r>
                    </w:p>
                    <w:p w14:paraId="19D58186" w14:textId="6071B890" w:rsidR="001B4E9F" w:rsidRDefault="00C34144" w:rsidP="001B4E9F">
                      <w:pPr>
                        <w:rPr>
                          <w:rFonts w:ascii="Bahnschrift Light" w:hAnsi="Bahnschrift Light"/>
                          <w:color w:val="0D0D0D" w:themeColor="text1" w:themeTint="F2"/>
                        </w:rPr>
                      </w:pPr>
                      <w:r>
                        <w:rPr>
                          <w:rFonts w:ascii="Bahnschrift Light" w:hAnsi="Bahnschrift Light"/>
                          <w:color w:val="0D0D0D" w:themeColor="text1" w:themeTint="F2"/>
                        </w:rPr>
                        <w:t>Matthew Paver</w:t>
                      </w:r>
                    </w:p>
                    <w:p w14:paraId="0DF51F33" w14:textId="3BEB5E86" w:rsidR="001020DD" w:rsidRPr="00BF6DC2" w:rsidRDefault="001020DD" w:rsidP="001B4E9F">
                      <w:pPr>
                        <w:rPr>
                          <w:rFonts w:ascii="Bahnschrift Light" w:hAnsi="Bahnschrift Light"/>
                          <w:color w:val="0D0D0D" w:themeColor="text1" w:themeTint="F2"/>
                        </w:rPr>
                      </w:pPr>
                      <w:r>
                        <w:rPr>
                          <w:rFonts w:ascii="Bahnschrift Light" w:hAnsi="Bahnschrift Light"/>
                          <w:color w:val="0D0D0D" w:themeColor="text1" w:themeTint="F2"/>
                        </w:rPr>
                        <w:t>201582813</w:t>
                      </w:r>
                    </w:p>
                  </w:txbxContent>
                </v:textbox>
                <w10:wrap type="square" anchorx="margin"/>
              </v:shape>
            </w:pict>
          </mc:Fallback>
        </mc:AlternateContent>
      </w:r>
    </w:p>
    <w:p w14:paraId="7A842A11" w14:textId="31D6189D" w:rsidR="001B4E9F" w:rsidRDefault="001B4E9F" w:rsidP="00231F38">
      <w:pPr>
        <w:pStyle w:val="Title"/>
      </w:pPr>
    </w:p>
    <w:p w14:paraId="3B4EBE0B" w14:textId="0E27FD40" w:rsidR="001B4E9F" w:rsidRDefault="001B4E9F" w:rsidP="00231F38">
      <w:pPr>
        <w:pStyle w:val="Title"/>
      </w:pPr>
    </w:p>
    <w:p w14:paraId="56DD8D2D" w14:textId="3199E16F" w:rsidR="001B4E9F" w:rsidRDefault="001B4E9F" w:rsidP="00231F38">
      <w:pPr>
        <w:pStyle w:val="Title"/>
      </w:pPr>
    </w:p>
    <w:p w14:paraId="52528948" w14:textId="759DC583" w:rsidR="008C07B2" w:rsidRDefault="008C07B2" w:rsidP="008C07B2"/>
    <w:sdt>
      <w:sdtPr>
        <w:rPr>
          <w:rFonts w:asciiTheme="minorHAnsi" w:eastAsiaTheme="minorHAnsi" w:hAnsiTheme="minorHAnsi" w:cstheme="minorBidi"/>
          <w:color w:val="auto"/>
          <w:sz w:val="22"/>
          <w:szCs w:val="22"/>
          <w:lang w:val="en-GB"/>
        </w:rPr>
        <w:id w:val="-1830897292"/>
        <w:docPartObj>
          <w:docPartGallery w:val="Table of Contents"/>
          <w:docPartUnique/>
        </w:docPartObj>
      </w:sdtPr>
      <w:sdtEndPr>
        <w:rPr>
          <w:rFonts w:ascii="Times New Roman" w:eastAsia="Times New Roman" w:hAnsi="Times New Roman" w:cs="Times New Roman"/>
          <w:b/>
          <w:bCs/>
          <w:noProof/>
          <w:sz w:val="24"/>
          <w:szCs w:val="24"/>
        </w:rPr>
      </w:sdtEndPr>
      <w:sdtContent>
        <w:p w14:paraId="43696480" w14:textId="77777777" w:rsidR="009F0138" w:rsidRPr="000E028C" w:rsidRDefault="009F0138" w:rsidP="009F0138">
          <w:pPr>
            <w:pStyle w:val="TOCHeading"/>
            <w:rPr>
              <w:rStyle w:val="PSHeaderChar"/>
            </w:rPr>
          </w:pPr>
          <w:r w:rsidRPr="000E028C">
            <w:rPr>
              <w:rStyle w:val="PSHeaderChar"/>
            </w:rPr>
            <w:t>Contents</w:t>
          </w:r>
        </w:p>
        <w:p w14:paraId="713206F2" w14:textId="16CCBAD5" w:rsidR="00FC2B25" w:rsidRDefault="009F0138">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r>
            <w:rPr>
              <w:sz w:val="28"/>
            </w:rPr>
            <w:fldChar w:fldCharType="begin"/>
          </w:r>
          <w:r>
            <w:rPr>
              <w:sz w:val="28"/>
            </w:rPr>
            <w:instrText xml:space="preserve"> TOC \o "3-3" \h \z \t "Heading 1,2,Heading 2,3,PS Header,1" </w:instrText>
          </w:r>
          <w:r>
            <w:rPr>
              <w:sz w:val="28"/>
            </w:rPr>
            <w:fldChar w:fldCharType="separate"/>
          </w:r>
          <w:hyperlink w:anchor="_Toc194853854" w:history="1">
            <w:r w:rsidR="00FC2B25" w:rsidRPr="00484360">
              <w:rPr>
                <w:rStyle w:val="Hyperlink"/>
                <w:noProof/>
              </w:rPr>
              <w:t>Lesson Summary</w:t>
            </w:r>
            <w:r w:rsidR="00FC2B25">
              <w:rPr>
                <w:noProof/>
                <w:webHidden/>
              </w:rPr>
              <w:tab/>
            </w:r>
            <w:r w:rsidR="00FC2B25">
              <w:rPr>
                <w:noProof/>
                <w:webHidden/>
              </w:rPr>
              <w:fldChar w:fldCharType="begin"/>
            </w:r>
            <w:r w:rsidR="00FC2B25">
              <w:rPr>
                <w:noProof/>
                <w:webHidden/>
              </w:rPr>
              <w:instrText xml:space="preserve"> PAGEREF _Toc194853854 \h </w:instrText>
            </w:r>
            <w:r w:rsidR="00FC2B25">
              <w:rPr>
                <w:noProof/>
                <w:webHidden/>
              </w:rPr>
            </w:r>
            <w:r w:rsidR="00FC2B25">
              <w:rPr>
                <w:noProof/>
                <w:webHidden/>
              </w:rPr>
              <w:fldChar w:fldCharType="separate"/>
            </w:r>
            <w:r w:rsidR="00FC2B25">
              <w:rPr>
                <w:noProof/>
                <w:webHidden/>
              </w:rPr>
              <w:t>2</w:t>
            </w:r>
            <w:r w:rsidR="00FC2B25">
              <w:rPr>
                <w:noProof/>
                <w:webHidden/>
              </w:rPr>
              <w:fldChar w:fldCharType="end"/>
            </w:r>
          </w:hyperlink>
        </w:p>
        <w:p w14:paraId="2741751E" w14:textId="61245EB9" w:rsidR="00FC2B25" w:rsidRDefault="00FC2B2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55" w:history="1">
            <w:r w:rsidRPr="00484360">
              <w:rPr>
                <w:rStyle w:val="Hyperlink"/>
                <w:noProof/>
              </w:rPr>
              <w:t>Evaluation of Lesson Delivery Across Sessions</w:t>
            </w:r>
            <w:r>
              <w:rPr>
                <w:noProof/>
                <w:webHidden/>
              </w:rPr>
              <w:tab/>
            </w:r>
            <w:r>
              <w:rPr>
                <w:noProof/>
                <w:webHidden/>
              </w:rPr>
              <w:fldChar w:fldCharType="begin"/>
            </w:r>
            <w:r>
              <w:rPr>
                <w:noProof/>
                <w:webHidden/>
              </w:rPr>
              <w:instrText xml:space="preserve"> PAGEREF _Toc194853855 \h </w:instrText>
            </w:r>
            <w:r>
              <w:rPr>
                <w:noProof/>
                <w:webHidden/>
              </w:rPr>
            </w:r>
            <w:r>
              <w:rPr>
                <w:noProof/>
                <w:webHidden/>
              </w:rPr>
              <w:fldChar w:fldCharType="separate"/>
            </w:r>
            <w:r>
              <w:rPr>
                <w:noProof/>
                <w:webHidden/>
              </w:rPr>
              <w:t>2</w:t>
            </w:r>
            <w:r>
              <w:rPr>
                <w:noProof/>
                <w:webHidden/>
              </w:rPr>
              <w:fldChar w:fldCharType="end"/>
            </w:r>
          </w:hyperlink>
        </w:p>
        <w:p w14:paraId="1536B57A" w14:textId="3612BC80" w:rsidR="00FC2B25" w:rsidRDefault="00FC2B2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56" w:history="1">
            <w:r w:rsidRPr="00484360">
              <w:rPr>
                <w:rStyle w:val="Hyperlink"/>
                <w:noProof/>
              </w:rPr>
              <w:t>Responding to Feedback and Challenges</w:t>
            </w:r>
            <w:r>
              <w:rPr>
                <w:noProof/>
                <w:webHidden/>
              </w:rPr>
              <w:tab/>
            </w:r>
            <w:r>
              <w:rPr>
                <w:noProof/>
                <w:webHidden/>
              </w:rPr>
              <w:fldChar w:fldCharType="begin"/>
            </w:r>
            <w:r>
              <w:rPr>
                <w:noProof/>
                <w:webHidden/>
              </w:rPr>
              <w:instrText xml:space="preserve"> PAGEREF _Toc194853856 \h </w:instrText>
            </w:r>
            <w:r>
              <w:rPr>
                <w:noProof/>
                <w:webHidden/>
              </w:rPr>
            </w:r>
            <w:r>
              <w:rPr>
                <w:noProof/>
                <w:webHidden/>
              </w:rPr>
              <w:fldChar w:fldCharType="separate"/>
            </w:r>
            <w:r>
              <w:rPr>
                <w:noProof/>
                <w:webHidden/>
              </w:rPr>
              <w:t>3</w:t>
            </w:r>
            <w:r>
              <w:rPr>
                <w:noProof/>
                <w:webHidden/>
              </w:rPr>
              <w:fldChar w:fldCharType="end"/>
            </w:r>
          </w:hyperlink>
        </w:p>
        <w:p w14:paraId="6EDCB7EC" w14:textId="35F5F112" w:rsidR="00FC2B25" w:rsidRDefault="00FC2B25">
          <w:pPr>
            <w:pStyle w:val="TOC3"/>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57" w:history="1">
            <w:r w:rsidRPr="00484360">
              <w:rPr>
                <w:rStyle w:val="Hyperlink"/>
                <w:noProof/>
              </w:rPr>
              <w:t>1. AI Image Usage and Transparency</w:t>
            </w:r>
            <w:r>
              <w:rPr>
                <w:noProof/>
                <w:webHidden/>
              </w:rPr>
              <w:tab/>
            </w:r>
            <w:r>
              <w:rPr>
                <w:noProof/>
                <w:webHidden/>
              </w:rPr>
              <w:fldChar w:fldCharType="begin"/>
            </w:r>
            <w:r>
              <w:rPr>
                <w:noProof/>
                <w:webHidden/>
              </w:rPr>
              <w:instrText xml:space="preserve"> PAGEREF _Toc194853857 \h </w:instrText>
            </w:r>
            <w:r>
              <w:rPr>
                <w:noProof/>
                <w:webHidden/>
              </w:rPr>
            </w:r>
            <w:r>
              <w:rPr>
                <w:noProof/>
                <w:webHidden/>
              </w:rPr>
              <w:fldChar w:fldCharType="separate"/>
            </w:r>
            <w:r>
              <w:rPr>
                <w:noProof/>
                <w:webHidden/>
              </w:rPr>
              <w:t>3</w:t>
            </w:r>
            <w:r>
              <w:rPr>
                <w:noProof/>
                <w:webHidden/>
              </w:rPr>
              <w:fldChar w:fldCharType="end"/>
            </w:r>
          </w:hyperlink>
        </w:p>
        <w:p w14:paraId="2488D830" w14:textId="1DAF7672" w:rsidR="00FC2B25" w:rsidRDefault="00FC2B25">
          <w:pPr>
            <w:pStyle w:val="TOC3"/>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58" w:history="1">
            <w:r w:rsidRPr="00484360">
              <w:rPr>
                <w:rStyle w:val="Hyperlink"/>
                <w:noProof/>
              </w:rPr>
              <w:t>2.  Audience Interaction</w:t>
            </w:r>
            <w:r>
              <w:rPr>
                <w:noProof/>
                <w:webHidden/>
              </w:rPr>
              <w:tab/>
            </w:r>
            <w:r>
              <w:rPr>
                <w:noProof/>
                <w:webHidden/>
              </w:rPr>
              <w:fldChar w:fldCharType="begin"/>
            </w:r>
            <w:r>
              <w:rPr>
                <w:noProof/>
                <w:webHidden/>
              </w:rPr>
              <w:instrText xml:space="preserve"> PAGEREF _Toc194853858 \h </w:instrText>
            </w:r>
            <w:r>
              <w:rPr>
                <w:noProof/>
                <w:webHidden/>
              </w:rPr>
            </w:r>
            <w:r>
              <w:rPr>
                <w:noProof/>
                <w:webHidden/>
              </w:rPr>
              <w:fldChar w:fldCharType="separate"/>
            </w:r>
            <w:r>
              <w:rPr>
                <w:noProof/>
                <w:webHidden/>
              </w:rPr>
              <w:t>3</w:t>
            </w:r>
            <w:r>
              <w:rPr>
                <w:noProof/>
                <w:webHidden/>
              </w:rPr>
              <w:fldChar w:fldCharType="end"/>
            </w:r>
          </w:hyperlink>
        </w:p>
        <w:p w14:paraId="30DA823B" w14:textId="7DA813EA" w:rsidR="00FC2B25" w:rsidRDefault="00FC2B25">
          <w:pPr>
            <w:pStyle w:val="TOC3"/>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59" w:history="1">
            <w:r w:rsidRPr="00484360">
              <w:rPr>
                <w:rStyle w:val="Hyperlink"/>
                <w:noProof/>
              </w:rPr>
              <w:t>3. Technical Accessibility and Pacing</w:t>
            </w:r>
            <w:r>
              <w:rPr>
                <w:noProof/>
                <w:webHidden/>
              </w:rPr>
              <w:tab/>
            </w:r>
            <w:r>
              <w:rPr>
                <w:noProof/>
                <w:webHidden/>
              </w:rPr>
              <w:fldChar w:fldCharType="begin"/>
            </w:r>
            <w:r>
              <w:rPr>
                <w:noProof/>
                <w:webHidden/>
              </w:rPr>
              <w:instrText xml:space="preserve"> PAGEREF _Toc194853859 \h </w:instrText>
            </w:r>
            <w:r>
              <w:rPr>
                <w:noProof/>
                <w:webHidden/>
              </w:rPr>
            </w:r>
            <w:r>
              <w:rPr>
                <w:noProof/>
                <w:webHidden/>
              </w:rPr>
              <w:fldChar w:fldCharType="separate"/>
            </w:r>
            <w:r>
              <w:rPr>
                <w:noProof/>
                <w:webHidden/>
              </w:rPr>
              <w:t>3</w:t>
            </w:r>
            <w:r>
              <w:rPr>
                <w:noProof/>
                <w:webHidden/>
              </w:rPr>
              <w:fldChar w:fldCharType="end"/>
            </w:r>
          </w:hyperlink>
        </w:p>
        <w:p w14:paraId="49C2CE46" w14:textId="676DE8FD" w:rsidR="00FC2B25" w:rsidRDefault="00FC2B25">
          <w:pPr>
            <w:pStyle w:val="TOC3"/>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60" w:history="1">
            <w:r w:rsidRPr="00484360">
              <w:rPr>
                <w:rStyle w:val="Hyperlink"/>
                <w:noProof/>
              </w:rPr>
              <w:t>4. Case Study Slides Too Text-Heavy</w:t>
            </w:r>
            <w:r>
              <w:rPr>
                <w:noProof/>
                <w:webHidden/>
              </w:rPr>
              <w:tab/>
            </w:r>
            <w:r>
              <w:rPr>
                <w:noProof/>
                <w:webHidden/>
              </w:rPr>
              <w:fldChar w:fldCharType="begin"/>
            </w:r>
            <w:r>
              <w:rPr>
                <w:noProof/>
                <w:webHidden/>
              </w:rPr>
              <w:instrText xml:space="preserve"> PAGEREF _Toc194853860 \h </w:instrText>
            </w:r>
            <w:r>
              <w:rPr>
                <w:noProof/>
                <w:webHidden/>
              </w:rPr>
            </w:r>
            <w:r>
              <w:rPr>
                <w:noProof/>
                <w:webHidden/>
              </w:rPr>
              <w:fldChar w:fldCharType="separate"/>
            </w:r>
            <w:r>
              <w:rPr>
                <w:noProof/>
                <w:webHidden/>
              </w:rPr>
              <w:t>4</w:t>
            </w:r>
            <w:r>
              <w:rPr>
                <w:noProof/>
                <w:webHidden/>
              </w:rPr>
              <w:fldChar w:fldCharType="end"/>
            </w:r>
          </w:hyperlink>
        </w:p>
        <w:p w14:paraId="51704026" w14:textId="27048D8B" w:rsidR="00FC2B25" w:rsidRDefault="00FC2B25">
          <w:pPr>
            <w:pStyle w:val="TOC3"/>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61" w:history="1">
            <w:r w:rsidRPr="00484360">
              <w:rPr>
                <w:rStyle w:val="Hyperlink"/>
                <w:noProof/>
              </w:rPr>
              <w:t>5. API Terminology</w:t>
            </w:r>
            <w:r>
              <w:rPr>
                <w:noProof/>
                <w:webHidden/>
              </w:rPr>
              <w:tab/>
            </w:r>
            <w:r>
              <w:rPr>
                <w:noProof/>
                <w:webHidden/>
              </w:rPr>
              <w:fldChar w:fldCharType="begin"/>
            </w:r>
            <w:r>
              <w:rPr>
                <w:noProof/>
                <w:webHidden/>
              </w:rPr>
              <w:instrText xml:space="preserve"> PAGEREF _Toc194853861 \h </w:instrText>
            </w:r>
            <w:r>
              <w:rPr>
                <w:noProof/>
                <w:webHidden/>
              </w:rPr>
            </w:r>
            <w:r>
              <w:rPr>
                <w:noProof/>
                <w:webHidden/>
              </w:rPr>
              <w:fldChar w:fldCharType="separate"/>
            </w:r>
            <w:r>
              <w:rPr>
                <w:noProof/>
                <w:webHidden/>
              </w:rPr>
              <w:t>4</w:t>
            </w:r>
            <w:r>
              <w:rPr>
                <w:noProof/>
                <w:webHidden/>
              </w:rPr>
              <w:fldChar w:fldCharType="end"/>
            </w:r>
          </w:hyperlink>
        </w:p>
        <w:p w14:paraId="5A59E126" w14:textId="365FC4E9" w:rsidR="00FC2B25" w:rsidRDefault="00FC2B25">
          <w:pPr>
            <w:pStyle w:val="TOC3"/>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62" w:history="1">
            <w:r w:rsidRPr="00484360">
              <w:rPr>
                <w:rStyle w:val="Hyperlink"/>
                <w:noProof/>
              </w:rPr>
              <w:t>6. Repeating Student Responses</w:t>
            </w:r>
            <w:r>
              <w:rPr>
                <w:noProof/>
                <w:webHidden/>
              </w:rPr>
              <w:tab/>
            </w:r>
            <w:r>
              <w:rPr>
                <w:noProof/>
                <w:webHidden/>
              </w:rPr>
              <w:fldChar w:fldCharType="begin"/>
            </w:r>
            <w:r>
              <w:rPr>
                <w:noProof/>
                <w:webHidden/>
              </w:rPr>
              <w:instrText xml:space="preserve"> PAGEREF _Toc194853862 \h </w:instrText>
            </w:r>
            <w:r>
              <w:rPr>
                <w:noProof/>
                <w:webHidden/>
              </w:rPr>
            </w:r>
            <w:r>
              <w:rPr>
                <w:noProof/>
                <w:webHidden/>
              </w:rPr>
              <w:fldChar w:fldCharType="separate"/>
            </w:r>
            <w:r>
              <w:rPr>
                <w:noProof/>
                <w:webHidden/>
              </w:rPr>
              <w:t>4</w:t>
            </w:r>
            <w:r>
              <w:rPr>
                <w:noProof/>
                <w:webHidden/>
              </w:rPr>
              <w:fldChar w:fldCharType="end"/>
            </w:r>
          </w:hyperlink>
        </w:p>
        <w:p w14:paraId="451F457F" w14:textId="05D1D1B6" w:rsidR="00FC2B25" w:rsidRDefault="00FC2B2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63" w:history="1">
            <w:r w:rsidRPr="00484360">
              <w:rPr>
                <w:rStyle w:val="Hyperlink"/>
                <w:noProof/>
              </w:rPr>
              <w:t>Personal Reflection on Teaching</w:t>
            </w:r>
            <w:r>
              <w:rPr>
                <w:noProof/>
                <w:webHidden/>
              </w:rPr>
              <w:tab/>
            </w:r>
            <w:r>
              <w:rPr>
                <w:noProof/>
                <w:webHidden/>
              </w:rPr>
              <w:fldChar w:fldCharType="begin"/>
            </w:r>
            <w:r>
              <w:rPr>
                <w:noProof/>
                <w:webHidden/>
              </w:rPr>
              <w:instrText xml:space="preserve"> PAGEREF _Toc194853863 \h </w:instrText>
            </w:r>
            <w:r>
              <w:rPr>
                <w:noProof/>
                <w:webHidden/>
              </w:rPr>
            </w:r>
            <w:r>
              <w:rPr>
                <w:noProof/>
                <w:webHidden/>
              </w:rPr>
              <w:fldChar w:fldCharType="separate"/>
            </w:r>
            <w:r>
              <w:rPr>
                <w:noProof/>
                <w:webHidden/>
              </w:rPr>
              <w:t>4</w:t>
            </w:r>
            <w:r>
              <w:rPr>
                <w:noProof/>
                <w:webHidden/>
              </w:rPr>
              <w:fldChar w:fldCharType="end"/>
            </w:r>
          </w:hyperlink>
        </w:p>
        <w:p w14:paraId="5BB9F90B" w14:textId="32AF2A9A" w:rsidR="00FC2B25" w:rsidRDefault="00FC2B2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64" w:history="1">
            <w:r w:rsidRPr="00484360">
              <w:rPr>
                <w:rStyle w:val="Hyperlink"/>
                <w:noProof/>
              </w:rPr>
              <w:t>Updated Lesson Plan (Tweaks Only)</w:t>
            </w:r>
            <w:r>
              <w:rPr>
                <w:noProof/>
                <w:webHidden/>
              </w:rPr>
              <w:tab/>
            </w:r>
            <w:r>
              <w:rPr>
                <w:noProof/>
                <w:webHidden/>
              </w:rPr>
              <w:fldChar w:fldCharType="begin"/>
            </w:r>
            <w:r>
              <w:rPr>
                <w:noProof/>
                <w:webHidden/>
              </w:rPr>
              <w:instrText xml:space="preserve"> PAGEREF _Toc194853864 \h </w:instrText>
            </w:r>
            <w:r>
              <w:rPr>
                <w:noProof/>
                <w:webHidden/>
              </w:rPr>
            </w:r>
            <w:r>
              <w:rPr>
                <w:noProof/>
                <w:webHidden/>
              </w:rPr>
              <w:fldChar w:fldCharType="separate"/>
            </w:r>
            <w:r>
              <w:rPr>
                <w:noProof/>
                <w:webHidden/>
              </w:rPr>
              <w:t>5</w:t>
            </w:r>
            <w:r>
              <w:rPr>
                <w:noProof/>
                <w:webHidden/>
              </w:rPr>
              <w:fldChar w:fldCharType="end"/>
            </w:r>
          </w:hyperlink>
        </w:p>
        <w:p w14:paraId="08940805" w14:textId="508F8384" w:rsidR="00FC2B25" w:rsidRDefault="00FC2B25">
          <w:pPr>
            <w:pStyle w:val="TOC1"/>
            <w:tabs>
              <w:tab w:val="right" w:leader="dot" w:pos="9016"/>
            </w:tabs>
            <w:rPr>
              <w:rFonts w:asciiTheme="minorHAnsi" w:eastAsiaTheme="minorEastAsia" w:hAnsiTheme="minorHAnsi" w:cstheme="minorBidi"/>
              <w:noProof/>
              <w:color w:val="auto"/>
              <w:kern w:val="2"/>
              <w:sz w:val="24"/>
              <w:szCs w:val="24"/>
              <w14:ligatures w14:val="standardContextual"/>
            </w:rPr>
          </w:pPr>
          <w:hyperlink w:anchor="_Toc194853865" w:history="1">
            <w:r w:rsidRPr="00484360">
              <w:rPr>
                <w:rStyle w:val="Hyperlink"/>
                <w:noProof/>
              </w:rPr>
              <w:t>Statement on Further Use</w:t>
            </w:r>
            <w:r>
              <w:rPr>
                <w:noProof/>
                <w:webHidden/>
              </w:rPr>
              <w:tab/>
            </w:r>
            <w:r>
              <w:rPr>
                <w:noProof/>
                <w:webHidden/>
              </w:rPr>
              <w:fldChar w:fldCharType="begin"/>
            </w:r>
            <w:r>
              <w:rPr>
                <w:noProof/>
                <w:webHidden/>
              </w:rPr>
              <w:instrText xml:space="preserve"> PAGEREF _Toc194853865 \h </w:instrText>
            </w:r>
            <w:r>
              <w:rPr>
                <w:noProof/>
                <w:webHidden/>
              </w:rPr>
            </w:r>
            <w:r>
              <w:rPr>
                <w:noProof/>
                <w:webHidden/>
              </w:rPr>
              <w:fldChar w:fldCharType="separate"/>
            </w:r>
            <w:r>
              <w:rPr>
                <w:noProof/>
                <w:webHidden/>
              </w:rPr>
              <w:t>5</w:t>
            </w:r>
            <w:r>
              <w:rPr>
                <w:noProof/>
                <w:webHidden/>
              </w:rPr>
              <w:fldChar w:fldCharType="end"/>
            </w:r>
          </w:hyperlink>
        </w:p>
        <w:p w14:paraId="38CA47CE" w14:textId="3204664F" w:rsidR="00F84935" w:rsidRDefault="009F0138" w:rsidP="00F84935">
          <w:pPr>
            <w:rPr>
              <w:b/>
              <w:bCs/>
              <w:noProof/>
            </w:rPr>
          </w:pPr>
          <w:r>
            <w:rPr>
              <w:rFonts w:ascii="Bahnschrift" w:eastAsiaTheme="majorEastAsia" w:hAnsi="Bahnschrift" w:cstheme="majorBidi"/>
              <w:color w:val="072560"/>
              <w:sz w:val="28"/>
              <w:szCs w:val="32"/>
            </w:rPr>
            <w:fldChar w:fldCharType="end"/>
          </w:r>
        </w:p>
      </w:sdtContent>
    </w:sdt>
    <w:p w14:paraId="79DC4FC3" w14:textId="77777777" w:rsidR="00ED441D" w:rsidRDefault="00ED441D" w:rsidP="00ED441D"/>
    <w:p w14:paraId="37295E84" w14:textId="7A51FA11" w:rsidR="005E4EF3" w:rsidRPr="007B4C82" w:rsidRDefault="007B4C82" w:rsidP="007B4C82">
      <w:pPr>
        <w:pStyle w:val="PSHeader"/>
      </w:pPr>
      <w:bookmarkStart w:id="0" w:name="_Toc194853854"/>
      <w:r w:rsidRPr="007B4C82">
        <w:t>Lesson Summary</w:t>
      </w:r>
      <w:bookmarkEnd w:id="0"/>
    </w:p>
    <w:p w14:paraId="6CC4F3FE" w14:textId="227C6DA5" w:rsidR="007B4C82" w:rsidRPr="0007590F" w:rsidRDefault="007B4C82" w:rsidP="0007590F">
      <w:r w:rsidRPr="0007590F">
        <w:rPr>
          <w:b/>
          <w:bCs/>
        </w:rPr>
        <w:t>Title:</w:t>
      </w:r>
      <w:r w:rsidRPr="0007590F">
        <w:t xml:space="preserve"> Introduction to Machine Learning</w:t>
      </w:r>
      <w:r w:rsidRPr="0007590F">
        <w:br/>
      </w:r>
      <w:r w:rsidRPr="0007590F">
        <w:rPr>
          <w:b/>
          <w:bCs/>
        </w:rPr>
        <w:t>Target Audience:</w:t>
      </w:r>
      <w:r w:rsidRPr="0007590F">
        <w:t xml:space="preserve"> Year 9 Students (Ages 13–14)</w:t>
      </w:r>
      <w:r w:rsidRPr="0007590F">
        <w:br/>
      </w:r>
      <w:r w:rsidRPr="0007590F">
        <w:rPr>
          <w:b/>
          <w:bCs/>
        </w:rPr>
        <w:t>Duration:</w:t>
      </w:r>
      <w:r w:rsidRPr="0007590F">
        <w:t xml:space="preserve"> 45 minutes</w:t>
      </w:r>
    </w:p>
    <w:p w14:paraId="37D81ABA" w14:textId="77777777" w:rsidR="00FB65E8" w:rsidRPr="0007590F" w:rsidRDefault="00FB65E8" w:rsidP="0007590F"/>
    <w:p w14:paraId="1186E077" w14:textId="5726A604" w:rsidR="00FB65E8" w:rsidRPr="0007590F" w:rsidRDefault="003366F9" w:rsidP="0007590F">
      <w:r>
        <w:t xml:space="preserve"> </w:t>
      </w:r>
      <w:r w:rsidR="008A6C05" w:rsidRPr="0007590F">
        <w:t xml:space="preserve"> how this technology can be applied in their daily </w:t>
      </w:r>
      <w:r w:rsidR="00FB65E8" w:rsidRPr="0007590F">
        <w:t>lives.</w:t>
      </w:r>
    </w:p>
    <w:p w14:paraId="4BDDA81B" w14:textId="77777777" w:rsidR="00FB65E8" w:rsidRDefault="00FB65E8" w:rsidP="00492A59"/>
    <w:p w14:paraId="44C405D5" w14:textId="479E92D3" w:rsidR="007B4C82" w:rsidRPr="007B4C82" w:rsidRDefault="007B4C82" w:rsidP="00675F0D">
      <w:pPr>
        <w:pStyle w:val="PSHeader"/>
      </w:pPr>
      <w:bookmarkStart w:id="1" w:name="_Toc194853855"/>
      <w:r w:rsidRPr="007B4C82">
        <w:t>Evaluation of Lesson Delivery Across Sessions</w:t>
      </w:r>
      <w:bookmarkEnd w:id="1"/>
    </w:p>
    <w:p w14:paraId="555D6950" w14:textId="63EF549B" w:rsidR="00270C67" w:rsidRPr="0007590F" w:rsidRDefault="00523EC4" w:rsidP="0007590F">
      <w:r w:rsidRPr="0007590F">
        <w:t>The three delivery sessions of the lesson material proved effective in translating the structure defined in the original lesson plan into classroom practice. The Slido word cloud</w:t>
      </w:r>
      <w:r w:rsidR="00330014" w:rsidRPr="0007590F">
        <w:t xml:space="preserve">, later replaced by a selection of quiz questions, served as an interactive tool. This was used to provide </w:t>
      </w:r>
      <w:r w:rsidRPr="0007590F">
        <w:t xml:space="preserve">immediate feedback </w:t>
      </w:r>
      <w:r w:rsidR="00655D4E" w:rsidRPr="0007590F">
        <w:t xml:space="preserve">on students' understanding of their prior knowledge and to determine if the taught content was being understood. </w:t>
      </w:r>
    </w:p>
    <w:p w14:paraId="75B90B64" w14:textId="77777777" w:rsidR="00270C67" w:rsidRPr="0007590F" w:rsidRDefault="00270C67" w:rsidP="0007590F"/>
    <w:p w14:paraId="2AC798B1" w14:textId="685C2486" w:rsidR="00523EC4" w:rsidRPr="0007590F" w:rsidRDefault="00655D4E" w:rsidP="0007590F">
      <w:r w:rsidRPr="0007590F">
        <w:t xml:space="preserve">The competitive nature also </w:t>
      </w:r>
      <w:r w:rsidR="00523EC4" w:rsidRPr="0007590F">
        <w:t>kept students focused throughout the lesson</w:t>
      </w:r>
      <w:r w:rsidR="003367E6" w:rsidRPr="0007590F">
        <w:t>, which was a pivot from the original plan's objective to “review word cloud responses to evaluate baseline understanding”</w:t>
      </w:r>
      <w:r w:rsidR="00270C67" w:rsidRPr="0007590F">
        <w:t xml:space="preserve">. The pivot occurred </w:t>
      </w:r>
      <w:r w:rsidR="00B06DDA" w:rsidRPr="0007590F">
        <w:t xml:space="preserve">because students had the ability to add </w:t>
      </w:r>
      <w:r w:rsidR="00270C67" w:rsidRPr="0007590F">
        <w:t>free text,</w:t>
      </w:r>
      <w:r w:rsidR="00334536" w:rsidRPr="0007590F">
        <w:t xml:space="preserve"> which unfortunately did not end well in the initial session. However, the later sessions </w:t>
      </w:r>
      <w:r w:rsidR="00270C67" w:rsidRPr="0007590F">
        <w:t>still</w:t>
      </w:r>
      <w:r w:rsidR="00334536" w:rsidRPr="0007590F">
        <w:t xml:space="preserve"> </w:t>
      </w:r>
      <w:r w:rsidR="00270C67" w:rsidRPr="0007590F">
        <w:t>matched the lesson plan in reviewing responses to evaluate a baseline understanding where it was instead compared against closed questions and answers.</w:t>
      </w:r>
    </w:p>
    <w:p w14:paraId="46398987" w14:textId="77777777" w:rsidR="00523EC4" w:rsidRPr="0007590F" w:rsidRDefault="00523EC4" w:rsidP="0007590F"/>
    <w:p w14:paraId="285DE7F8" w14:textId="24312A15" w:rsidR="00523EC4" w:rsidRPr="0007590F" w:rsidRDefault="00523EC4" w:rsidP="0007590F">
      <w:r w:rsidRPr="0007590F">
        <w:t xml:space="preserve">The practical exercise </w:t>
      </w:r>
      <w:r w:rsidR="00F65DBB" w:rsidRPr="0007590F">
        <w:t>using the Google Cloud Vision API received the highest level of student engagement across</w:t>
      </w:r>
      <w:r w:rsidRPr="0007590F">
        <w:t xml:space="preserve"> all three deliveries. Students followed the Hands-On ML Exercise procedures in the lesson plan by uploading images to </w:t>
      </w:r>
      <w:r w:rsidR="00725612" w:rsidRPr="0007590F">
        <w:t>analyse</w:t>
      </w:r>
      <w:r w:rsidRPr="0007590F">
        <w:t xml:space="preserve"> labels and discuss unexpected results such as the </w:t>
      </w:r>
      <w:r w:rsidR="00FB1396" w:rsidRPr="0007590F">
        <w:t>misclassification of certain animated characters,</w:t>
      </w:r>
      <w:r w:rsidRPr="0007590F">
        <w:t xml:space="preserve"> which generated important discussions about AI accuracy and bias. Students </w:t>
      </w:r>
      <w:r w:rsidR="0069465A" w:rsidRPr="0007590F">
        <w:t xml:space="preserve">successfully </w:t>
      </w:r>
      <w:r w:rsidRPr="0007590F">
        <w:t xml:space="preserve">critically </w:t>
      </w:r>
      <w:r w:rsidR="0069465A" w:rsidRPr="0007590F">
        <w:t>evaluated</w:t>
      </w:r>
      <w:r w:rsidRPr="0007590F">
        <w:t xml:space="preserve"> how AI performed through the application of ML concepts in Google Cloud Vision image data analysis.</w:t>
      </w:r>
    </w:p>
    <w:p w14:paraId="3598EC76" w14:textId="77777777" w:rsidR="00523EC4" w:rsidRPr="0007590F" w:rsidRDefault="00523EC4" w:rsidP="0007590F"/>
    <w:p w14:paraId="46B43CC4" w14:textId="0ABCB318" w:rsidR="00523EC4" w:rsidRPr="0007590F" w:rsidRDefault="00F65DBB" w:rsidP="0007590F">
      <w:r w:rsidRPr="0007590F">
        <w:lastRenderedPageBreak/>
        <w:t>In addition, t</w:t>
      </w:r>
      <w:r w:rsidR="00523EC4" w:rsidRPr="0007590F">
        <w:t xml:space="preserve">he implementation of a real-world case study through construction delay prediction proved </w:t>
      </w:r>
      <w:r w:rsidRPr="0007590F">
        <w:t>helpful</w:t>
      </w:r>
      <w:r w:rsidR="00523EC4" w:rsidRPr="0007590F">
        <w:t xml:space="preserve"> in the lesson. The lesson plan divided complex problems into manageable steps</w:t>
      </w:r>
      <w:r w:rsidRPr="0007590F">
        <w:t>,</w:t>
      </w:r>
      <w:r w:rsidR="00523EC4" w:rsidRPr="0007590F">
        <w:t xml:space="preserve"> which included data collection followed by model selection and training and testing phases that matched the Guided Activity structure. Students found the practical scenario easy to understand and several students proposed ML applications </w:t>
      </w:r>
      <w:r w:rsidR="002C4093" w:rsidRPr="0007590F">
        <w:t>that could be used at school to help them with their learning.</w:t>
      </w:r>
    </w:p>
    <w:p w14:paraId="0B8BF323" w14:textId="77777777" w:rsidR="00523EC4" w:rsidRPr="0007590F" w:rsidRDefault="00523EC4" w:rsidP="0007590F"/>
    <w:p w14:paraId="762CCDD3" w14:textId="6E8DD151" w:rsidR="009D37AF" w:rsidRPr="0007590F" w:rsidRDefault="002C4093" w:rsidP="0007590F">
      <w:r w:rsidRPr="0007590F">
        <w:t>The</w:t>
      </w:r>
      <w:r w:rsidR="00523EC4" w:rsidRPr="0007590F">
        <w:t xml:space="preserve"> decision to place quiz elements throughout the session instead of placing them at the end </w:t>
      </w:r>
      <w:r w:rsidRPr="0007590F">
        <w:t xml:space="preserve">seemed to be </w:t>
      </w:r>
      <w:r w:rsidR="00B06DDA" w:rsidRPr="0007590F">
        <w:t xml:space="preserve">successful where it </w:t>
      </w:r>
      <w:r w:rsidR="00523EC4" w:rsidRPr="0007590F">
        <w:t xml:space="preserve">helped students stay engaged and participate actively. The use of sweets as rewards proved to be an easy and successful approach since </w:t>
      </w:r>
      <w:r w:rsidR="00B06DDA" w:rsidRPr="0007590F">
        <w:t>it</w:t>
      </w:r>
      <w:r w:rsidR="00523EC4" w:rsidRPr="0007590F">
        <w:t xml:space="preserve"> boosted student participation without interrupting the educational content.</w:t>
      </w:r>
    </w:p>
    <w:p w14:paraId="2FE11D53" w14:textId="77777777" w:rsidR="009D37AF" w:rsidRPr="009D37AF" w:rsidRDefault="009D37AF" w:rsidP="009D37AF">
      <w:pPr>
        <w:pStyle w:val="PSHeader"/>
      </w:pPr>
      <w:bookmarkStart w:id="2" w:name="_Toc194853856"/>
      <w:r w:rsidRPr="009D37AF">
        <w:t>Responding to Feedback and Challenges</w:t>
      </w:r>
      <w:bookmarkEnd w:id="2"/>
    </w:p>
    <w:p w14:paraId="6E4FA3EC" w14:textId="31220308" w:rsidR="00FB3A46" w:rsidRPr="0007590F" w:rsidRDefault="00BD4A44" w:rsidP="0007590F">
      <w:r w:rsidRPr="00BD4A44">
        <w:t>The feedback from delivering the lesson helped me identify key areas for improvement</w:t>
      </w:r>
      <w:r w:rsidR="009A3151" w:rsidRPr="0007590F">
        <w:t xml:space="preserve"> that I take seriously and will work on in the future iterations as well as write down in the lesson plan.</w:t>
      </w:r>
      <w:r w:rsidR="001B514B" w:rsidRPr="0007590F">
        <w:t xml:space="preserve"> Below are some points that have been raised in which I intend to address.</w:t>
      </w:r>
    </w:p>
    <w:p w14:paraId="5B39204F" w14:textId="77777777" w:rsidR="009A3151" w:rsidRPr="009A3151" w:rsidRDefault="009A3151" w:rsidP="009A3151"/>
    <w:p w14:paraId="2D2B2B86" w14:textId="218563C6" w:rsidR="00FB3A46" w:rsidRPr="00FB3A46" w:rsidRDefault="00FB3A46" w:rsidP="00022C0B">
      <w:pPr>
        <w:pStyle w:val="Heading2"/>
      </w:pPr>
      <w:bookmarkStart w:id="3" w:name="_Toc194853857"/>
      <w:r w:rsidRPr="00022C0B">
        <w:t xml:space="preserve">1. AI </w:t>
      </w:r>
      <w:r w:rsidR="00581181">
        <w:t>I</w:t>
      </w:r>
      <w:r w:rsidR="00916AD6" w:rsidRPr="00022C0B">
        <w:t xml:space="preserve">mage </w:t>
      </w:r>
      <w:r w:rsidR="00581181">
        <w:t>U</w:t>
      </w:r>
      <w:r w:rsidR="00916AD6" w:rsidRPr="00022C0B">
        <w:t xml:space="preserve">sage and </w:t>
      </w:r>
      <w:r w:rsidR="00581181">
        <w:t>T</w:t>
      </w:r>
      <w:r w:rsidR="00916AD6" w:rsidRPr="00022C0B">
        <w:t>ransparency</w:t>
      </w:r>
      <w:bookmarkEnd w:id="3"/>
    </w:p>
    <w:p w14:paraId="6E493E26" w14:textId="01B0E8DC" w:rsidR="00FB3A46" w:rsidRPr="006D3226" w:rsidRDefault="00743A01" w:rsidP="006D3226">
      <w:r w:rsidRPr="00743A01">
        <w:t>In the first session, I highlighted that all presentation slides included AI-generated images</w:t>
      </w:r>
      <w:r w:rsidR="006D3226" w:rsidRPr="006D3226">
        <w:t xml:space="preserve">. The following sessions lacked </w:t>
      </w:r>
      <w:r w:rsidR="006D3226">
        <w:t>the consistency that I had established initially</w:t>
      </w:r>
      <w:r w:rsidR="006D3226" w:rsidRPr="006D3226">
        <w:t xml:space="preserve">. The mistake was </w:t>
      </w:r>
      <w:r w:rsidR="006D3226">
        <w:t>clear</w:t>
      </w:r>
      <w:r w:rsidR="006D3226" w:rsidRPr="006D3226">
        <w:t xml:space="preserve"> because this lesson focused on transparency and data ethics</w:t>
      </w:r>
      <w:r w:rsidR="006D3226">
        <w:t xml:space="preserve"> it was more the fact</w:t>
      </w:r>
      <w:r w:rsidR="00892B74">
        <w:t xml:space="preserve"> I rushed through the slides and</w:t>
      </w:r>
      <w:r w:rsidR="006D3226">
        <w:t xml:space="preserve"> </w:t>
      </w:r>
      <w:r w:rsidR="00892B74">
        <w:t xml:space="preserve">missed some key </w:t>
      </w:r>
      <w:r w:rsidR="002A51DA">
        <w:t>information</w:t>
      </w:r>
      <w:r w:rsidR="006D3226" w:rsidRPr="006D3226">
        <w:t xml:space="preserve">. I understand </w:t>
      </w:r>
      <w:r w:rsidR="00E21D04">
        <w:t>the</w:t>
      </w:r>
      <w:r w:rsidR="006D3226" w:rsidRPr="006D3226">
        <w:t xml:space="preserve"> importan</w:t>
      </w:r>
      <w:r w:rsidR="00E21D04">
        <w:t>ce</w:t>
      </w:r>
      <w:r w:rsidR="006D3226" w:rsidRPr="006D3226">
        <w:t xml:space="preserve"> </w:t>
      </w:r>
      <w:r w:rsidR="00E21D04">
        <w:t>of giving credit or reference, especially in terms of any AI-generated content. I</w:t>
      </w:r>
      <w:r w:rsidR="006D3226" w:rsidRPr="006D3226">
        <w:t xml:space="preserve">t is </w:t>
      </w:r>
      <w:r w:rsidR="002A51DA">
        <w:t>essential</w:t>
      </w:r>
      <w:r w:rsidR="006D3226" w:rsidRPr="006D3226">
        <w:t xml:space="preserve"> to acknowledge the role of AI in my work</w:t>
      </w:r>
      <w:r w:rsidR="00E21D04">
        <w:t xml:space="preserve"> to highlight its possibility and to highlight that it is not my work</w:t>
      </w:r>
      <w:r w:rsidR="006D3226" w:rsidRPr="006D3226">
        <w:t>. I think this is especially important as it can lead to further discussion.</w:t>
      </w:r>
    </w:p>
    <w:p w14:paraId="77E2D4DA" w14:textId="77777777" w:rsidR="006D3226" w:rsidRPr="00FB3A46" w:rsidRDefault="006D3226" w:rsidP="00FB3A46"/>
    <w:p w14:paraId="1EABEE9A" w14:textId="1CDA21ED" w:rsidR="00FB3A46" w:rsidRPr="00022C0B" w:rsidRDefault="00FB3A46" w:rsidP="00022C0B">
      <w:pPr>
        <w:pStyle w:val="Heading2"/>
      </w:pPr>
      <w:bookmarkStart w:id="4" w:name="_Toc194853858"/>
      <w:r w:rsidRPr="00022C0B">
        <w:t>2.  Audience Interaction</w:t>
      </w:r>
      <w:bookmarkEnd w:id="4"/>
    </w:p>
    <w:p w14:paraId="7F6C0863" w14:textId="2EBB5545" w:rsidR="00FB3A46" w:rsidRPr="0007590F" w:rsidRDefault="00FB3A46" w:rsidP="0007590F">
      <w:r w:rsidRPr="0007590F">
        <w:t xml:space="preserve">In the lesson plan, there are prompts like ‘Where have you encountered AI in </w:t>
      </w:r>
      <w:r w:rsidR="000019D9" w:rsidRPr="0007590F">
        <w:t>your life</w:t>
      </w:r>
      <w:r w:rsidRPr="0007590F">
        <w:t xml:space="preserve">?’ However, I sometimes failed to do so in the subsequent sessions and </w:t>
      </w:r>
      <w:r w:rsidR="009A6C9B" w:rsidRPr="0007590F">
        <w:t>instead</w:t>
      </w:r>
      <w:r w:rsidRPr="0007590F">
        <w:t xml:space="preserve"> provided examples too hastily. I should have encouraged</w:t>
      </w:r>
      <w:r w:rsidR="009A6C9B" w:rsidRPr="0007590F">
        <w:t xml:space="preserve"> a more open floor discussion to increase</w:t>
      </w:r>
      <w:r w:rsidRPr="0007590F">
        <w:t xml:space="preserve"> participation by asking the students to provide examples first. This will </w:t>
      </w:r>
      <w:r w:rsidR="007E3418">
        <w:t xml:space="preserve">increase student engagement </w:t>
      </w:r>
      <w:proofErr w:type="gramStart"/>
      <w:r w:rsidR="007E3418">
        <w:t>and also</w:t>
      </w:r>
      <w:proofErr w:type="gramEnd"/>
      <w:r w:rsidR="007E3418">
        <w:t xml:space="preserve"> </w:t>
      </w:r>
      <w:r w:rsidR="000338D8">
        <w:t>start to get learners thinking of how this topic is relatable to them.</w:t>
      </w:r>
      <w:r w:rsidRPr="0007590F">
        <w:t xml:space="preserve"> </w:t>
      </w:r>
      <w:r w:rsidR="000338D8">
        <w:t xml:space="preserve">This could </w:t>
      </w:r>
      <w:r w:rsidR="00AF402A" w:rsidRPr="0007590F">
        <w:t xml:space="preserve">lead to </w:t>
      </w:r>
      <w:r w:rsidRPr="0007590F">
        <w:t xml:space="preserve">better adherence to the plan that </w:t>
      </w:r>
      <w:r w:rsidR="00AF402A" w:rsidRPr="0007590F">
        <w:t>emphasises</w:t>
      </w:r>
      <w:r w:rsidRPr="0007590F">
        <w:t xml:space="preserve"> on active learning.</w:t>
      </w:r>
    </w:p>
    <w:p w14:paraId="6E8AB0D4" w14:textId="77777777" w:rsidR="00FB3A46" w:rsidRPr="00FB3A46" w:rsidRDefault="00FB3A46" w:rsidP="00FB3A46"/>
    <w:p w14:paraId="1B4BDB0C" w14:textId="78DDFCD5" w:rsidR="00FB3A46" w:rsidRPr="00FB3A46" w:rsidRDefault="00FB3A46" w:rsidP="00A731F5">
      <w:pPr>
        <w:pStyle w:val="Heading2"/>
      </w:pPr>
      <w:bookmarkStart w:id="5" w:name="_Toc194853859"/>
      <w:r w:rsidRPr="00FB3A46">
        <w:t>3. Technical Accessibility and Pacing</w:t>
      </w:r>
      <w:bookmarkEnd w:id="5"/>
    </w:p>
    <w:p w14:paraId="78ADA4BE" w14:textId="699CC741" w:rsidR="00FB3A46" w:rsidRDefault="00FB3A46" w:rsidP="003E01DF">
      <w:r w:rsidRPr="00FB3A46">
        <w:t xml:space="preserve">Although the lesson was designed for students with basic </w:t>
      </w:r>
      <w:r w:rsidR="00161738">
        <w:t>computing skills</w:t>
      </w:r>
      <w:r w:rsidR="006C4DCF">
        <w:t>, such as browsing the internet</w:t>
      </w:r>
      <w:r w:rsidR="00E57477">
        <w:t xml:space="preserve">, </w:t>
      </w:r>
      <w:r w:rsidR="006C4DCF">
        <w:t xml:space="preserve">it </w:t>
      </w:r>
      <w:r w:rsidR="00E57477">
        <w:t>became</w:t>
      </w:r>
      <w:r w:rsidR="006C4DCF">
        <w:t xml:space="preserve"> clear that some students faced challenges with certain aspects</w:t>
      </w:r>
      <w:r w:rsidR="00E57477">
        <w:t xml:space="preserve">. This included </w:t>
      </w:r>
      <w:r w:rsidR="006C4DCF">
        <w:t xml:space="preserve">downloading files </w:t>
      </w:r>
      <w:r w:rsidR="00E57477">
        <w:t xml:space="preserve">and using the </w:t>
      </w:r>
      <w:r w:rsidR="009F25A8">
        <w:t>drag-and-drop</w:t>
      </w:r>
      <w:r w:rsidR="00E57477">
        <w:t xml:space="preserve"> feature with the Google Vision API</w:t>
      </w:r>
      <w:r w:rsidRPr="00FB3A46">
        <w:t xml:space="preserve">. I </w:t>
      </w:r>
      <w:r w:rsidR="009F25A8">
        <w:t xml:space="preserve">did try </w:t>
      </w:r>
      <w:r w:rsidR="00117431">
        <w:t>and minimise this by providing a short walkthrough video and walking through this in real-time</w:t>
      </w:r>
      <w:r w:rsidRPr="00FB3A46">
        <w:t xml:space="preserve">, but </w:t>
      </w:r>
      <w:r w:rsidR="00581181" w:rsidRPr="00581181">
        <w:t>I now realise that some students may require more support</w:t>
      </w:r>
      <w:r w:rsidR="006C4DCF">
        <w:t>, especially for lower-confidence</w:t>
      </w:r>
      <w:r w:rsidRPr="00FB3A46">
        <w:t xml:space="preserve"> groups.  A step-by-step </w:t>
      </w:r>
      <w:r w:rsidR="006C4DCF">
        <w:t xml:space="preserve">printout </w:t>
      </w:r>
      <w:r w:rsidRPr="00FB3A46">
        <w:t xml:space="preserve">guide would </w:t>
      </w:r>
      <w:r w:rsidR="006C4DCF">
        <w:t>offer</w:t>
      </w:r>
      <w:r w:rsidRPr="00FB3A46">
        <w:t xml:space="preserve"> the necessary support.</w:t>
      </w:r>
      <w:r w:rsidR="004C4FE2">
        <w:t xml:space="preserve"> </w:t>
      </w:r>
      <w:r w:rsidR="002C5797" w:rsidRPr="002C5797">
        <w:t>The guide would also include shortened URLs</w:t>
      </w:r>
      <w:r w:rsidR="00F83322">
        <w:t xml:space="preserve"> using Bit.ly. This was added to the slides for the 2</w:t>
      </w:r>
      <w:r w:rsidR="00F83322" w:rsidRPr="00F83322">
        <w:rPr>
          <w:vertAlign w:val="superscript"/>
        </w:rPr>
        <w:t>nd</w:t>
      </w:r>
      <w:r w:rsidR="00F83322">
        <w:t xml:space="preserve"> and 3</w:t>
      </w:r>
      <w:r w:rsidR="00F83322" w:rsidRPr="00F83322">
        <w:rPr>
          <w:vertAlign w:val="superscript"/>
        </w:rPr>
        <w:t>rd</w:t>
      </w:r>
      <w:r w:rsidR="00F83322">
        <w:t xml:space="preserve"> session but </w:t>
      </w:r>
      <w:r w:rsidR="003E01DF">
        <w:t>having it on the guide would make it more readable and more accessible for each student.</w:t>
      </w:r>
    </w:p>
    <w:p w14:paraId="082F39DF" w14:textId="77777777" w:rsidR="003E01DF" w:rsidRPr="00FB3A46" w:rsidRDefault="003E01DF" w:rsidP="003E01DF"/>
    <w:p w14:paraId="706951AC" w14:textId="213F84BB" w:rsidR="00FB3A46" w:rsidRPr="00FB3A46" w:rsidRDefault="00FB3A46" w:rsidP="003E01DF">
      <w:pPr>
        <w:pStyle w:val="Heading2"/>
      </w:pPr>
      <w:bookmarkStart w:id="6" w:name="_Toc194853860"/>
      <w:r w:rsidRPr="00FB3A46">
        <w:t xml:space="preserve">4. Case </w:t>
      </w:r>
      <w:r w:rsidR="003E01DF" w:rsidRPr="00FB3A46">
        <w:t>Study Slides</w:t>
      </w:r>
      <w:r w:rsidRPr="00FB3A46">
        <w:t xml:space="preserve"> Too Text-Heavy</w:t>
      </w:r>
      <w:bookmarkEnd w:id="6"/>
    </w:p>
    <w:p w14:paraId="78A84758" w14:textId="7F9D57D8" w:rsidR="00FB3A46" w:rsidRPr="00FB3A46" w:rsidRDefault="003E01DF" w:rsidP="00FB3A46">
      <w:r>
        <w:t>Through my feedback,</w:t>
      </w:r>
      <w:r w:rsidR="00FB3A46" w:rsidRPr="00FB3A46">
        <w:t xml:space="preserve"> the case scenario slides (</w:t>
      </w:r>
      <w:r w:rsidR="0079023F" w:rsidRPr="00FB3A46">
        <w:t>Slides 14</w:t>
      </w:r>
      <w:r w:rsidR="00FB3A46" w:rsidRPr="00FB3A46">
        <w:t>–20) had ‘way too much text’</w:t>
      </w:r>
      <w:r w:rsidR="00B61D8E">
        <w:t>,</w:t>
      </w:r>
      <w:r w:rsidR="00FB3A46" w:rsidRPr="00FB3A46">
        <w:t xml:space="preserve"> and I agree that this made it difficult for the students to get the main points. In the revised plan, </w:t>
      </w:r>
      <w:r w:rsidR="00B915AE" w:rsidRPr="00B915AE">
        <w:t xml:space="preserve">I </w:t>
      </w:r>
      <w:r w:rsidR="00B915AE" w:rsidRPr="00B915AE">
        <w:lastRenderedPageBreak/>
        <w:t>plan to replace the heavy text blocks</w:t>
      </w:r>
      <w:r w:rsidR="00FB3A46" w:rsidRPr="00FB3A46">
        <w:t xml:space="preserve"> and replace them with visual timelines and icons that simplify the ML pipeline (data collection →</w:t>
      </w:r>
      <w:r w:rsidR="00317940">
        <w:t>, training →, testing →,</w:t>
      </w:r>
      <w:r w:rsidR="00FB3A46" w:rsidRPr="00FB3A46">
        <w:t xml:space="preserve"> evaluation).</w:t>
      </w:r>
      <w:r w:rsidR="00317940">
        <w:t xml:space="preserve"> </w:t>
      </w:r>
      <w:r w:rsidR="00B61D8E">
        <w:t>The teacher would briefly summarise each step</w:t>
      </w:r>
      <w:r w:rsidR="002E2C98">
        <w:t xml:space="preserve"> as the slide is presented.</w:t>
      </w:r>
    </w:p>
    <w:p w14:paraId="6AC5F3D3" w14:textId="77777777" w:rsidR="00FB3A46" w:rsidRPr="00FB3A46" w:rsidRDefault="00FB3A46" w:rsidP="00FB3A46"/>
    <w:p w14:paraId="60989514" w14:textId="4608A2F4" w:rsidR="00FB3A46" w:rsidRPr="00FB3A46" w:rsidRDefault="00FB3A46" w:rsidP="005710E6">
      <w:pPr>
        <w:pStyle w:val="Heading2"/>
      </w:pPr>
      <w:bookmarkStart w:id="7" w:name="_Toc194853861"/>
      <w:r w:rsidRPr="00FB3A46">
        <w:t>5. API Terminology</w:t>
      </w:r>
      <w:bookmarkEnd w:id="7"/>
    </w:p>
    <w:p w14:paraId="589C1959" w14:textId="1BDB043B" w:rsidR="00FB3A46" w:rsidRPr="00FB3A46" w:rsidRDefault="00FB3A46" w:rsidP="00FB3A46">
      <w:r w:rsidRPr="00FB3A46">
        <w:t xml:space="preserve">Although the lesson had the students working with an API (Google Cloud Vision), I never explained what exactly </w:t>
      </w:r>
      <w:r w:rsidR="005710E6" w:rsidRPr="00FB3A46">
        <w:t>an API is</w:t>
      </w:r>
      <w:r w:rsidRPr="00FB3A46">
        <w:t xml:space="preserve">. However, since the educational </w:t>
      </w:r>
      <w:r w:rsidR="005710E6" w:rsidRPr="00FB3A46">
        <w:t>setting, even</w:t>
      </w:r>
      <w:r w:rsidRPr="00FB3A46">
        <w:t xml:space="preserve"> a brief explanation such as ‘API is an abbreviation for Application Programming Interface</w:t>
      </w:r>
      <w:r w:rsidR="005710E6">
        <w:t xml:space="preserve">, and it is a tool which allows the </w:t>
      </w:r>
      <w:r w:rsidRPr="00FB3A46">
        <w:t>software to communicate with other software’ would have been in line with the plan’s aim of introducing basic computing concepts.</w:t>
      </w:r>
    </w:p>
    <w:p w14:paraId="342DDAD5" w14:textId="77777777" w:rsidR="00FB3A46" w:rsidRPr="00FB3A46" w:rsidRDefault="00FB3A46" w:rsidP="00FB3A46"/>
    <w:p w14:paraId="15E823C5" w14:textId="64241CAB" w:rsidR="00FB3A46" w:rsidRPr="00FB3A46" w:rsidRDefault="00FB3A46" w:rsidP="005710E6">
      <w:pPr>
        <w:pStyle w:val="Heading2"/>
      </w:pPr>
      <w:bookmarkStart w:id="8" w:name="_Toc194853862"/>
      <w:r w:rsidRPr="00FB3A46">
        <w:t>6. Repeating Student Responses</w:t>
      </w:r>
      <w:bookmarkEnd w:id="8"/>
    </w:p>
    <w:p w14:paraId="3B599ADF" w14:textId="7F8CF2F1" w:rsidR="00FB3A46" w:rsidRPr="00FB3A46" w:rsidRDefault="00FB3A46" w:rsidP="00FB3A46">
      <w:r w:rsidRPr="00FB3A46">
        <w:t xml:space="preserve">Another important, though subtle, point that emerged from the feedback was the need to </w:t>
      </w:r>
      <w:r w:rsidR="005710E6">
        <w:t>repeat</w:t>
      </w:r>
      <w:r w:rsidRPr="00FB3A46">
        <w:t xml:space="preserve"> students’ spoken responses. In a noisy </w:t>
      </w:r>
      <w:r w:rsidR="005710E6" w:rsidRPr="00FB3A46">
        <w:t xml:space="preserve">classroom </w:t>
      </w:r>
      <w:r w:rsidRPr="00FB3A46">
        <w:t>with 30 pupils, it is therefore important that every student can hear the contributions.  Rephrasing answers is not only inclusive but also reinforcing</w:t>
      </w:r>
      <w:r w:rsidR="005710E6">
        <w:t>,</w:t>
      </w:r>
      <w:r w:rsidRPr="00FB3A46">
        <w:t xml:space="preserve"> and I will use this in the future.</w:t>
      </w:r>
    </w:p>
    <w:p w14:paraId="42264F65" w14:textId="77777777" w:rsidR="00B50BD7" w:rsidRPr="00FB3A46" w:rsidRDefault="00B50BD7" w:rsidP="00FB3A46"/>
    <w:p w14:paraId="2D912B49" w14:textId="2F4A36A9" w:rsidR="00B50BD7" w:rsidRDefault="00B50BD7" w:rsidP="00B50BD7">
      <w:pPr>
        <w:pStyle w:val="PSHeader"/>
      </w:pPr>
      <w:bookmarkStart w:id="9" w:name="_Toc194853863"/>
      <w:r w:rsidRPr="00B50BD7">
        <w:t>Personal Reflection on Teaching</w:t>
      </w:r>
      <w:bookmarkEnd w:id="9"/>
    </w:p>
    <w:p w14:paraId="5CA8DDF4" w14:textId="70DDD6FC" w:rsidR="008015E8" w:rsidRDefault="008015E8" w:rsidP="008015E8">
      <w:r>
        <w:t xml:space="preserve">The experience of teaching this lesson turned out to be one of the most fulfilling experiences I have had during my university academic experience. This shows that teaching is not only about displaying information but also about encouraging students’ interest, especially when the topic is futuristic and very </w:t>
      </w:r>
      <w:r w:rsidR="007E2CDA">
        <w:t>topical,</w:t>
      </w:r>
      <w:r>
        <w:t xml:space="preserve"> like AI.</w:t>
      </w:r>
    </w:p>
    <w:p w14:paraId="5557BCFF" w14:textId="77777777" w:rsidR="008015E8" w:rsidRDefault="008015E8" w:rsidP="008015E8"/>
    <w:p w14:paraId="20F7D205" w14:textId="22982AC4" w:rsidR="004761D9" w:rsidRPr="00BB7BCA" w:rsidRDefault="00445EAF" w:rsidP="00BB7BCA">
      <w:r w:rsidRPr="00445EAF">
        <w:t>At the start of COMP335, I said I wanted to explore how computing could empower younger audiences. This experience has brought that goal to life.</w:t>
      </w:r>
      <w:r>
        <w:t xml:space="preserve"> </w:t>
      </w:r>
      <w:r w:rsidR="0037599E" w:rsidRPr="0037599E">
        <w:t xml:space="preserve">This </w:t>
      </w:r>
      <w:r w:rsidR="0037599E">
        <w:t>experience also supported</w:t>
      </w:r>
      <w:r w:rsidR="0037599E" w:rsidRPr="0037599E">
        <w:t xml:space="preserve"> my interest in education and outreach</w:t>
      </w:r>
      <w:r w:rsidR="008015E8">
        <w:t xml:space="preserve">, but I had no idea how I would perform in the classroom. I gained more confidence in teaching, </w:t>
      </w:r>
      <w:r w:rsidR="007E2CDA">
        <w:t>adapting the session</w:t>
      </w:r>
      <w:r w:rsidR="008015E8">
        <w:t xml:space="preserve"> and the ability to convey content to different audiences through several teaching sessions and feedback from both staff and students.</w:t>
      </w:r>
      <w:r w:rsidR="006662F3">
        <w:t xml:space="preserve"> </w:t>
      </w:r>
      <w:r w:rsidR="005E50ED" w:rsidRPr="00BB7BCA">
        <w:t xml:space="preserve">This </w:t>
      </w:r>
      <w:r w:rsidR="007E2CDA">
        <w:t xml:space="preserve">was </w:t>
      </w:r>
      <w:r w:rsidR="00E83FF2">
        <w:t>a particularly positive experience, as students</w:t>
      </w:r>
      <w:r w:rsidR="002D2F13">
        <w:t xml:space="preserve"> </w:t>
      </w:r>
      <w:r w:rsidR="00CD68D9">
        <w:t>gained insight into</w:t>
      </w:r>
      <w:r w:rsidR="002D2F13">
        <w:t xml:space="preserve"> how </w:t>
      </w:r>
      <w:r w:rsidR="00601450">
        <w:t>much of their life involves</w:t>
      </w:r>
      <w:r w:rsidR="00E83FF2">
        <w:t xml:space="preserve"> AI experiences, such as</w:t>
      </w:r>
      <w:r w:rsidR="005E50ED" w:rsidRPr="00BB7BCA">
        <w:t xml:space="preserve"> voice assistants and </w:t>
      </w:r>
      <w:r w:rsidR="004761D9" w:rsidRPr="00BB7BCA">
        <w:t>Netflix</w:t>
      </w:r>
      <w:r w:rsidR="005E50ED" w:rsidRPr="00BB7BCA">
        <w:t xml:space="preserve"> recommendations, </w:t>
      </w:r>
      <w:r w:rsidR="00601450">
        <w:t>to provide a basic understanding of</w:t>
      </w:r>
      <w:r w:rsidR="005E50ED" w:rsidRPr="00BB7BCA">
        <w:t xml:space="preserve"> the algorithms that operate behind them. </w:t>
      </w:r>
    </w:p>
    <w:p w14:paraId="74C1B6E1" w14:textId="77777777" w:rsidR="004761D9" w:rsidRPr="00BB7BCA" w:rsidRDefault="004761D9" w:rsidP="00BB7BCA"/>
    <w:p w14:paraId="0F63F1AB" w14:textId="5FB1992A" w:rsidR="00BB7BCA" w:rsidRDefault="006662F3" w:rsidP="00BB7BCA">
      <w:r>
        <w:t>I have found that</w:t>
      </w:r>
      <w:r w:rsidR="005E50ED" w:rsidRPr="00BB7BCA">
        <w:t xml:space="preserve"> computing education is </w:t>
      </w:r>
      <w:r>
        <w:t>inspiring</w:t>
      </w:r>
      <w:r w:rsidR="005E50ED" w:rsidRPr="00BB7BCA">
        <w:t xml:space="preserve"> through such moments, as it enables students to understand the world through educational computing principles that extend beyond professional development.</w:t>
      </w:r>
      <w:r w:rsidR="00924E8C">
        <w:t xml:space="preserve"> </w:t>
      </w:r>
      <w:r w:rsidR="00BB7BCA" w:rsidRPr="00BB7BCA">
        <w:t>The experience has shown me the value of inclusive design</w:t>
      </w:r>
      <w:r w:rsidR="00924E8C">
        <w:t>, as well as the need for simple pacing and structure, which I will apply</w:t>
      </w:r>
      <w:r w:rsidR="00BB7BCA" w:rsidRPr="00BB7BCA">
        <w:t xml:space="preserve"> in all my future educational work and public engagement activities.</w:t>
      </w:r>
    </w:p>
    <w:p w14:paraId="1FA659DA" w14:textId="77777777" w:rsidR="00BB7BCA" w:rsidRDefault="00BB7BCA" w:rsidP="00BB7BCA"/>
    <w:p w14:paraId="485C4E58" w14:textId="77777777" w:rsidR="00BB7BCA" w:rsidRDefault="00BB7BCA" w:rsidP="00BB7BCA"/>
    <w:p w14:paraId="7928D851" w14:textId="77777777" w:rsidR="00BB7BCA" w:rsidRDefault="00BB7BCA" w:rsidP="00BB7BCA"/>
    <w:p w14:paraId="1D479527" w14:textId="77777777" w:rsidR="00BB7BCA" w:rsidRDefault="00BB7BCA" w:rsidP="00BB7BCA"/>
    <w:p w14:paraId="36D23869" w14:textId="77777777" w:rsidR="00BB7BCA" w:rsidRDefault="00BB7BCA" w:rsidP="00BB7BCA"/>
    <w:p w14:paraId="37D3DCD5" w14:textId="77777777" w:rsidR="00BB7BCA" w:rsidRDefault="00BB7BCA" w:rsidP="00BB7BCA"/>
    <w:p w14:paraId="03155A9D" w14:textId="77777777" w:rsidR="00BB7BCA" w:rsidRDefault="00BB7BCA" w:rsidP="00BB7BCA"/>
    <w:p w14:paraId="2D23CEE1" w14:textId="77777777" w:rsidR="00BB7BCA" w:rsidRDefault="00BB7BCA" w:rsidP="00BB7BCA"/>
    <w:p w14:paraId="728D9B10" w14:textId="77777777" w:rsidR="00BB7BCA" w:rsidRPr="00BB7BCA" w:rsidRDefault="00BB7BCA" w:rsidP="00BB7BCA"/>
    <w:p w14:paraId="5F6672CA" w14:textId="5D61E390" w:rsidR="00B50BD7" w:rsidRDefault="00B50BD7" w:rsidP="00B50BD7">
      <w:pPr>
        <w:pStyle w:val="PSHeader"/>
      </w:pPr>
      <w:bookmarkStart w:id="10" w:name="_Toc194853864"/>
      <w:r w:rsidRPr="00B50BD7">
        <w:lastRenderedPageBreak/>
        <w:t>Updated Lesson Plan (Tweaks Only)</w:t>
      </w:r>
      <w:bookmarkEnd w:id="10"/>
    </w:p>
    <w:tbl>
      <w:tblPr>
        <w:tblStyle w:val="TableGrid"/>
        <w:tblW w:w="0" w:type="auto"/>
        <w:tblLook w:val="04A0" w:firstRow="1" w:lastRow="0" w:firstColumn="1" w:lastColumn="0" w:noHBand="0" w:noVBand="1"/>
      </w:tblPr>
      <w:tblGrid>
        <w:gridCol w:w="4508"/>
        <w:gridCol w:w="4508"/>
      </w:tblGrid>
      <w:tr w:rsidR="00BB7BCA" w14:paraId="4679BDD7" w14:textId="77777777" w:rsidTr="00BB7BCA">
        <w:tc>
          <w:tcPr>
            <w:tcW w:w="4508" w:type="dxa"/>
          </w:tcPr>
          <w:p w14:paraId="3F5BA7F2" w14:textId="35F95042" w:rsidR="00BB7BCA" w:rsidRPr="00A2453E" w:rsidRDefault="00BB7BCA" w:rsidP="00A2453E">
            <w:pPr>
              <w:rPr>
                <w:b/>
                <w:bCs/>
              </w:rPr>
            </w:pPr>
            <w:r w:rsidRPr="00A2453E">
              <w:rPr>
                <w:b/>
                <w:bCs/>
              </w:rPr>
              <w:t>Change</w:t>
            </w:r>
          </w:p>
        </w:tc>
        <w:tc>
          <w:tcPr>
            <w:tcW w:w="4508" w:type="dxa"/>
          </w:tcPr>
          <w:p w14:paraId="3A46BAD1" w14:textId="07487C88" w:rsidR="00BB7BCA" w:rsidRPr="00A2453E" w:rsidRDefault="00BB7BCA" w:rsidP="00A2453E">
            <w:pPr>
              <w:rPr>
                <w:b/>
                <w:bCs/>
              </w:rPr>
            </w:pPr>
            <w:r w:rsidRPr="00A2453E">
              <w:rPr>
                <w:b/>
                <w:bCs/>
              </w:rPr>
              <w:t>Rationale</w:t>
            </w:r>
          </w:p>
        </w:tc>
      </w:tr>
      <w:tr w:rsidR="00BB7BCA" w14:paraId="6EA760A1" w14:textId="77777777" w:rsidTr="00BB7BCA">
        <w:tc>
          <w:tcPr>
            <w:tcW w:w="4508" w:type="dxa"/>
          </w:tcPr>
          <w:p w14:paraId="4774B9BF" w14:textId="07E9AAB5" w:rsidR="00BB7BCA" w:rsidRPr="00A2453E" w:rsidRDefault="00C86CB1" w:rsidP="00A2453E">
            <w:r w:rsidRPr="00A2453E">
              <w:t xml:space="preserve">added a short definition of “API” </w:t>
            </w:r>
            <w:r w:rsidR="004F5FFF" w:rsidRPr="00A2453E">
              <w:t>as it explains the exercise</w:t>
            </w:r>
          </w:p>
        </w:tc>
        <w:tc>
          <w:tcPr>
            <w:tcW w:w="4508" w:type="dxa"/>
          </w:tcPr>
          <w:p w14:paraId="6406A9A7" w14:textId="4CC4C673" w:rsidR="00BB7BCA" w:rsidRPr="00A2453E" w:rsidRDefault="004F5FFF" w:rsidP="00A2453E">
            <w:r w:rsidRPr="00A2453E">
              <w:t>Ensures that further key computing terms are explained in simple language to provide a foundation into the task.</w:t>
            </w:r>
          </w:p>
        </w:tc>
      </w:tr>
      <w:tr w:rsidR="00BB7BCA" w14:paraId="39CE908B" w14:textId="77777777" w:rsidTr="00BB7BCA">
        <w:tc>
          <w:tcPr>
            <w:tcW w:w="4508" w:type="dxa"/>
          </w:tcPr>
          <w:p w14:paraId="2632EF16" w14:textId="0E850528" w:rsidR="00BB7BCA" w:rsidRPr="00A2453E" w:rsidRDefault="00E7007A" w:rsidP="00A2453E">
            <w:r w:rsidRPr="00B50BD7">
              <w:t>Include slide prompt</w:t>
            </w:r>
            <w:r w:rsidRPr="00A2453E">
              <w:t xml:space="preserve"> </w:t>
            </w:r>
            <w:r w:rsidRPr="00B50BD7">
              <w:t xml:space="preserve">asking students for examples of AI in their life before </w:t>
            </w:r>
            <w:r w:rsidR="000149B2" w:rsidRPr="00A2453E">
              <w:t>other examples are provided</w:t>
            </w:r>
          </w:p>
        </w:tc>
        <w:tc>
          <w:tcPr>
            <w:tcW w:w="4508" w:type="dxa"/>
          </w:tcPr>
          <w:p w14:paraId="0B0AD65E" w14:textId="658A3902" w:rsidR="00BB7BCA" w:rsidRPr="00A2453E" w:rsidRDefault="000149B2" w:rsidP="00A2453E">
            <w:r w:rsidRPr="00A2453E">
              <w:t>Increases engagement and inclusivity</w:t>
            </w:r>
          </w:p>
        </w:tc>
      </w:tr>
      <w:tr w:rsidR="00BB7BCA" w14:paraId="228429DB" w14:textId="77777777" w:rsidTr="00BB7BCA">
        <w:tc>
          <w:tcPr>
            <w:tcW w:w="4508" w:type="dxa"/>
          </w:tcPr>
          <w:p w14:paraId="448BE768" w14:textId="0E511F96" w:rsidR="00BB7BCA" w:rsidRPr="00A2453E" w:rsidRDefault="000149B2" w:rsidP="00A2453E">
            <w:r w:rsidRPr="00B50BD7">
              <w:t>Replace case study slides’ dense text with icons and diagrams to represent the ML process.</w:t>
            </w:r>
          </w:p>
        </w:tc>
        <w:tc>
          <w:tcPr>
            <w:tcW w:w="4508" w:type="dxa"/>
          </w:tcPr>
          <w:p w14:paraId="4639627D" w14:textId="28AC7024" w:rsidR="00BB7BCA" w:rsidRPr="00A2453E" w:rsidRDefault="000149B2" w:rsidP="00A2453E">
            <w:r w:rsidRPr="00B50BD7">
              <w:t xml:space="preserve">Supports visual learning and </w:t>
            </w:r>
            <w:r w:rsidR="00DD7C23" w:rsidRPr="00A2453E">
              <w:t>improvement to the slides based on the feedback provided</w:t>
            </w:r>
          </w:p>
        </w:tc>
      </w:tr>
      <w:tr w:rsidR="00BB7BCA" w14:paraId="4BF59940" w14:textId="77777777" w:rsidTr="00BB7BCA">
        <w:tc>
          <w:tcPr>
            <w:tcW w:w="4508" w:type="dxa"/>
          </w:tcPr>
          <w:p w14:paraId="4346853C" w14:textId="3F5307D2" w:rsidR="00BB7BCA" w:rsidRPr="00A2453E" w:rsidRDefault="00DD7C23" w:rsidP="00A2453E">
            <w:r w:rsidRPr="00B50BD7">
              <w:t>Add a footer note stating which images are AI-generated</w:t>
            </w:r>
            <w:r w:rsidRPr="00A2453E">
              <w:t xml:space="preserve"> on the reflection slide</w:t>
            </w:r>
          </w:p>
        </w:tc>
        <w:tc>
          <w:tcPr>
            <w:tcW w:w="4508" w:type="dxa"/>
          </w:tcPr>
          <w:p w14:paraId="03721E00" w14:textId="5E719EFE" w:rsidR="00BB7BCA" w:rsidRPr="00A2453E" w:rsidRDefault="00DD7C23" w:rsidP="00A2453E">
            <w:r w:rsidRPr="00B50BD7">
              <w:t>Ensures transparency and models ethical content use.</w:t>
            </w:r>
          </w:p>
        </w:tc>
      </w:tr>
      <w:tr w:rsidR="00BB7BCA" w14:paraId="5F899A60" w14:textId="77777777" w:rsidTr="00BB7BCA">
        <w:tc>
          <w:tcPr>
            <w:tcW w:w="4508" w:type="dxa"/>
          </w:tcPr>
          <w:p w14:paraId="28050F62" w14:textId="5F70EDE9" w:rsidR="00BB7BCA" w:rsidRPr="00A2453E" w:rsidRDefault="00DD7C23" w:rsidP="00A2453E">
            <w:r w:rsidRPr="00A2453E">
              <w:t>Add a note to the lesson plan as a general point to</w:t>
            </w:r>
            <w:r w:rsidRPr="00B50BD7">
              <w:t xml:space="preserve"> repeat student responses aloud to ensure the whole class can hear.</w:t>
            </w:r>
          </w:p>
        </w:tc>
        <w:tc>
          <w:tcPr>
            <w:tcW w:w="4508" w:type="dxa"/>
          </w:tcPr>
          <w:p w14:paraId="652BE1FD" w14:textId="3FC62870" w:rsidR="00BB7BCA" w:rsidRPr="00A2453E" w:rsidRDefault="00DD7C23" w:rsidP="00A2453E">
            <w:r w:rsidRPr="00B50BD7">
              <w:t>Addresses feedback about classroom inclusivity.</w:t>
            </w:r>
          </w:p>
        </w:tc>
      </w:tr>
      <w:tr w:rsidR="00A2453E" w14:paraId="2D3DC43F" w14:textId="77777777" w:rsidTr="00B61194">
        <w:tc>
          <w:tcPr>
            <w:tcW w:w="4508" w:type="dxa"/>
          </w:tcPr>
          <w:p w14:paraId="1D8946F9" w14:textId="634CA8E0" w:rsidR="00A2453E" w:rsidRPr="00A2453E" w:rsidRDefault="00A2453E" w:rsidP="00A2453E">
            <w:r w:rsidRPr="00B50BD7">
              <w:t xml:space="preserve">Provide </w:t>
            </w:r>
            <w:r w:rsidRPr="00A2453E">
              <w:t xml:space="preserve">a step-by-step guide for the students to access materials and exercise. This is to be printed out if the session is to be run again. This is </w:t>
            </w:r>
            <w:r w:rsidRPr="00B50BD7">
              <w:t>in addition to video.</w:t>
            </w:r>
          </w:p>
        </w:tc>
        <w:tc>
          <w:tcPr>
            <w:tcW w:w="4508" w:type="dxa"/>
            <w:vAlign w:val="center"/>
          </w:tcPr>
          <w:p w14:paraId="36747874" w14:textId="2DB1C9E2" w:rsidR="00A2453E" w:rsidRPr="00A2453E" w:rsidRDefault="00A2453E" w:rsidP="00A2453E">
            <w:r w:rsidRPr="00B50BD7">
              <w:t>Reduces assumptions about technical fluency</w:t>
            </w:r>
            <w:r w:rsidRPr="00A2453E">
              <w:t xml:space="preserve"> and s</w:t>
            </w:r>
            <w:r w:rsidRPr="00B50BD7">
              <w:t>upports lower-confidence students.</w:t>
            </w:r>
          </w:p>
        </w:tc>
      </w:tr>
    </w:tbl>
    <w:p w14:paraId="4C3DCEF0" w14:textId="77777777" w:rsidR="009D37AF" w:rsidRPr="00457A14" w:rsidRDefault="009D37AF" w:rsidP="00457A14"/>
    <w:p w14:paraId="063CD3FD" w14:textId="1AA4506D" w:rsidR="007B4C82" w:rsidRPr="007B4C82" w:rsidRDefault="007B4C82" w:rsidP="007B4C82"/>
    <w:p w14:paraId="669D4FC6" w14:textId="77777777" w:rsidR="007B4C82" w:rsidRPr="007B4C82" w:rsidRDefault="007B4C82" w:rsidP="00A2453E">
      <w:pPr>
        <w:pStyle w:val="PSHeader"/>
      </w:pPr>
      <w:bookmarkStart w:id="11" w:name="_Toc194853865"/>
      <w:r w:rsidRPr="007B4C82">
        <w:t>Statement on Further Use</w:t>
      </w:r>
      <w:bookmarkEnd w:id="11"/>
    </w:p>
    <w:p w14:paraId="3D7CBA66" w14:textId="024FE780" w:rsidR="007B4C82" w:rsidRPr="00ED441D" w:rsidRDefault="007B4C82" w:rsidP="00ED441D">
      <w:r w:rsidRPr="007B4C82">
        <w:t xml:space="preserve">I </w:t>
      </w:r>
      <w:r w:rsidRPr="007B4C82">
        <w:rPr>
          <w:b/>
          <w:bCs/>
        </w:rPr>
        <w:t xml:space="preserve">allow internal use for outreach activities (Option </w:t>
      </w:r>
      <w:r w:rsidR="00A2453E">
        <w:rPr>
          <w:b/>
          <w:bCs/>
        </w:rPr>
        <w:t>B</w:t>
      </w:r>
      <w:r w:rsidRPr="007B4C82">
        <w:rPr>
          <w:b/>
          <w:bCs/>
        </w:rPr>
        <w:t>)</w:t>
      </w:r>
      <w:r w:rsidRPr="007B4C82">
        <w:t>. I’m happy for my lesson and materials to be used in future outreach efforts within the university or adapted by others involved in school visits or engagement. I’m proud of the work and would be glad if it helps inspire more students to explore computer science.</w:t>
      </w:r>
    </w:p>
    <w:sectPr w:rsidR="007B4C82" w:rsidRPr="00ED441D" w:rsidSect="000803AA">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C24AA" w14:textId="77777777" w:rsidR="00B318A5" w:rsidRDefault="00B318A5" w:rsidP="009C6A87">
      <w:r>
        <w:separator/>
      </w:r>
    </w:p>
  </w:endnote>
  <w:endnote w:type="continuationSeparator" w:id="0">
    <w:p w14:paraId="6AFD9911" w14:textId="77777777" w:rsidR="00B318A5" w:rsidRDefault="00B318A5" w:rsidP="009C6A87">
      <w:r>
        <w:continuationSeparator/>
      </w:r>
    </w:p>
  </w:endnote>
  <w:endnote w:type="continuationNotice" w:id="1">
    <w:p w14:paraId="1FE36044" w14:textId="77777777" w:rsidR="00B318A5" w:rsidRDefault="00B318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8D251" w14:textId="77777777" w:rsidR="00766A9E" w:rsidRDefault="00766A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4EE65" w14:textId="43F76786" w:rsidR="00B676D6" w:rsidRPr="00D23C50" w:rsidRDefault="00B676D6" w:rsidP="00B676D6">
    <w:pPr>
      <w:pStyle w:val="Footer"/>
      <w:jc w:val="center"/>
      <w:rPr>
        <w:rFonts w:ascii="Bahnschrift" w:hAnsi="Bahnschrift"/>
        <w:color w:val="072560"/>
      </w:rPr>
    </w:pPr>
    <w:r>
      <w:tab/>
    </w:r>
    <w:r w:rsidRPr="000803AA">
      <w:rPr>
        <w:color w:val="072560"/>
      </w:rPr>
      <w:fldChar w:fldCharType="begin"/>
    </w:r>
    <w:r w:rsidRPr="000803AA">
      <w:rPr>
        <w:color w:val="072560"/>
      </w:rPr>
      <w:instrText xml:space="preserve"> DATE \@ "dd/MM/yyyy" </w:instrText>
    </w:r>
    <w:r w:rsidRPr="000803AA">
      <w:rPr>
        <w:color w:val="072560"/>
      </w:rPr>
      <w:fldChar w:fldCharType="separate"/>
    </w:r>
    <w:r w:rsidR="003366F9">
      <w:rPr>
        <w:noProof/>
        <w:color w:val="072560"/>
      </w:rPr>
      <w:t>06/04/2025</w:t>
    </w:r>
    <w:r w:rsidRPr="000803AA">
      <w:rPr>
        <w:color w:val="072560"/>
      </w:rPr>
      <w:fldChar w:fldCharType="end"/>
    </w:r>
    <w:r w:rsidRPr="00D23C50">
      <w:rPr>
        <w:color w:val="072560"/>
      </w:rPr>
      <w:tab/>
    </w:r>
    <w:sdt>
      <w:sdtPr>
        <w:rPr>
          <w:rFonts w:ascii="Bahnschrift" w:hAnsi="Bahnschrift"/>
          <w:color w:val="072560"/>
        </w:rPr>
        <w:id w:val="190575174"/>
        <w:docPartObj>
          <w:docPartGallery w:val="Page Numbers (Bottom of Page)"/>
          <w:docPartUnique/>
        </w:docPartObj>
      </w:sdtPr>
      <w:sdtContent>
        <w:sdt>
          <w:sdtPr>
            <w:rPr>
              <w:rFonts w:ascii="Bahnschrift" w:hAnsi="Bahnschrift"/>
              <w:color w:val="072560"/>
            </w:rPr>
            <w:id w:val="-1769616900"/>
            <w:docPartObj>
              <w:docPartGallery w:val="Page Numbers (Top of Page)"/>
              <w:docPartUnique/>
            </w:docPartObj>
          </w:sdtPr>
          <w:sdtContent>
            <w:r w:rsidRPr="000803AA">
              <w:rPr>
                <w:color w:val="072560"/>
              </w:rPr>
              <w:t xml:space="preserve">Page </w:t>
            </w:r>
            <w:r w:rsidRPr="000803AA">
              <w:rPr>
                <w:b/>
                <w:bCs/>
                <w:color w:val="072560"/>
              </w:rPr>
              <w:fldChar w:fldCharType="begin"/>
            </w:r>
            <w:r w:rsidRPr="000803AA">
              <w:rPr>
                <w:b/>
                <w:bCs/>
                <w:color w:val="072560"/>
              </w:rPr>
              <w:instrText xml:space="preserve"> PAGE </w:instrText>
            </w:r>
            <w:r w:rsidRPr="000803AA">
              <w:rPr>
                <w:b/>
                <w:bCs/>
                <w:color w:val="072560"/>
              </w:rPr>
              <w:fldChar w:fldCharType="separate"/>
            </w:r>
            <w:r w:rsidRPr="000803AA">
              <w:rPr>
                <w:b/>
                <w:bCs/>
                <w:color w:val="072560"/>
              </w:rPr>
              <w:t>1</w:t>
            </w:r>
            <w:r w:rsidRPr="000803AA">
              <w:rPr>
                <w:b/>
                <w:bCs/>
                <w:color w:val="072560"/>
              </w:rPr>
              <w:fldChar w:fldCharType="end"/>
            </w:r>
            <w:r w:rsidRPr="000803AA">
              <w:rPr>
                <w:color w:val="072560"/>
              </w:rPr>
              <w:t xml:space="preserve"> of </w:t>
            </w:r>
            <w:r w:rsidRPr="000803AA">
              <w:rPr>
                <w:b/>
                <w:bCs/>
                <w:color w:val="072560"/>
              </w:rPr>
              <w:fldChar w:fldCharType="begin"/>
            </w:r>
            <w:r w:rsidRPr="000803AA">
              <w:rPr>
                <w:b/>
                <w:bCs/>
                <w:color w:val="072560"/>
              </w:rPr>
              <w:instrText xml:space="preserve"> NUMPAGES  </w:instrText>
            </w:r>
            <w:r w:rsidRPr="000803AA">
              <w:rPr>
                <w:b/>
                <w:bCs/>
                <w:color w:val="072560"/>
              </w:rPr>
              <w:fldChar w:fldCharType="separate"/>
            </w:r>
            <w:r w:rsidRPr="000803AA">
              <w:rPr>
                <w:b/>
                <w:bCs/>
                <w:color w:val="072560"/>
              </w:rPr>
              <w:t>1</w:t>
            </w:r>
            <w:r w:rsidRPr="000803AA">
              <w:rPr>
                <w:b/>
                <w:bCs/>
                <w:color w:val="072560"/>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BB4C4" w14:textId="70F38199" w:rsidR="008C7A9E" w:rsidRPr="00D23C50" w:rsidRDefault="00000000" w:rsidP="008C7A9E">
    <w:pPr>
      <w:pStyle w:val="Footer"/>
      <w:tabs>
        <w:tab w:val="left" w:pos="510"/>
      </w:tabs>
      <w:rPr>
        <w:rFonts w:ascii="Bahnschrift" w:hAnsi="Bahnschrift"/>
        <w:color w:val="072560"/>
      </w:rPr>
    </w:pPr>
    <w:sdt>
      <w:sdtPr>
        <w:rPr>
          <w:rFonts w:ascii="Bahnschrift" w:hAnsi="Bahnschrift"/>
          <w:color w:val="00ACC1"/>
        </w:rPr>
        <w:alias w:val="Title"/>
        <w:tag w:val=""/>
        <w:id w:val="-77680189"/>
        <w:dataBinding w:prefixMappings="xmlns:ns0='http://purl.org/dc/elements/1.1/' xmlns:ns1='http://schemas.openxmlformats.org/package/2006/metadata/core-properties' " w:xpath="/ns1:coreProperties[1]/ns0:title[1]" w:storeItemID="{6C3C8BC8-F283-45AE-878A-BAB7291924A1}"/>
        <w:text/>
      </w:sdtPr>
      <w:sdtContent>
        <w:r w:rsidR="00A071B3">
          <w:rPr>
            <w:rFonts w:ascii="Bahnschrift" w:hAnsi="Bahnschrift"/>
            <w:color w:val="00ACC1"/>
          </w:rPr>
          <w:t>PS Word Template.docx</w:t>
        </w:r>
      </w:sdtContent>
    </w:sdt>
    <w:r w:rsidR="008C7A9E">
      <w:rPr>
        <w:rFonts w:ascii="Bahnschrift" w:hAnsi="Bahnschrift"/>
        <w:color w:val="00ACC1"/>
      </w:rPr>
      <w:tab/>
    </w:r>
    <w:r w:rsidR="008C7A9E" w:rsidRPr="00D23C50">
      <w:rPr>
        <w:rFonts w:ascii="Bahnschrift" w:hAnsi="Bahnschrift"/>
        <w:color w:val="072560"/>
      </w:rPr>
      <w:fldChar w:fldCharType="begin"/>
    </w:r>
    <w:r w:rsidR="008C7A9E" w:rsidRPr="00D23C50">
      <w:rPr>
        <w:rFonts w:ascii="Bahnschrift" w:hAnsi="Bahnschrift"/>
        <w:color w:val="072560"/>
      </w:rPr>
      <w:instrText xml:space="preserve"> DATE \@ "dd/MM/yyyy" </w:instrText>
    </w:r>
    <w:r w:rsidR="008C7A9E" w:rsidRPr="00D23C50">
      <w:rPr>
        <w:rFonts w:ascii="Bahnschrift" w:hAnsi="Bahnschrift"/>
        <w:color w:val="072560"/>
      </w:rPr>
      <w:fldChar w:fldCharType="separate"/>
    </w:r>
    <w:r w:rsidR="003366F9">
      <w:rPr>
        <w:rFonts w:ascii="Bahnschrift" w:hAnsi="Bahnschrift"/>
        <w:noProof/>
        <w:color w:val="072560"/>
      </w:rPr>
      <w:t>06/04/2025</w:t>
    </w:r>
    <w:r w:rsidR="008C7A9E" w:rsidRPr="00D23C50">
      <w:rPr>
        <w:rFonts w:ascii="Bahnschrift" w:hAnsi="Bahnschrift"/>
        <w:color w:val="072560"/>
      </w:rPr>
      <w:fldChar w:fldCharType="end"/>
    </w:r>
    <w:r w:rsidR="008C7A9E" w:rsidRPr="00D23C50">
      <w:rPr>
        <w:color w:val="072560"/>
      </w:rPr>
      <w:tab/>
    </w:r>
    <w:sdt>
      <w:sdtPr>
        <w:rPr>
          <w:rFonts w:ascii="Bahnschrift" w:hAnsi="Bahnschrift"/>
          <w:color w:val="072560"/>
        </w:rPr>
        <w:id w:val="-1335069766"/>
        <w:docPartObj>
          <w:docPartGallery w:val="Page Numbers (Bottom of Page)"/>
          <w:docPartUnique/>
        </w:docPartObj>
      </w:sdtPr>
      <w:sdtContent>
        <w:sdt>
          <w:sdtPr>
            <w:rPr>
              <w:rFonts w:ascii="Bahnschrift" w:hAnsi="Bahnschrift"/>
              <w:color w:val="072560"/>
            </w:rPr>
            <w:id w:val="336890915"/>
            <w:docPartObj>
              <w:docPartGallery w:val="Page Numbers (Top of Page)"/>
              <w:docPartUnique/>
            </w:docPartObj>
          </w:sdtPr>
          <w:sdtContent>
            <w:r w:rsidR="008C7A9E" w:rsidRPr="00D23C50">
              <w:rPr>
                <w:rFonts w:ascii="Bahnschrift" w:hAnsi="Bahnschrift"/>
                <w:color w:val="072560"/>
              </w:rPr>
              <w:t xml:space="preserve">Page </w:t>
            </w:r>
            <w:r w:rsidR="008C7A9E" w:rsidRPr="00D23C50">
              <w:rPr>
                <w:rFonts w:ascii="Bahnschrift" w:hAnsi="Bahnschrift"/>
                <w:b/>
                <w:bCs/>
                <w:color w:val="072560"/>
              </w:rPr>
              <w:fldChar w:fldCharType="begin"/>
            </w:r>
            <w:r w:rsidR="008C7A9E" w:rsidRPr="00D23C50">
              <w:rPr>
                <w:rFonts w:ascii="Bahnschrift" w:hAnsi="Bahnschrift"/>
                <w:b/>
                <w:bCs/>
                <w:color w:val="072560"/>
              </w:rPr>
              <w:instrText xml:space="preserve"> PAGE </w:instrText>
            </w:r>
            <w:r w:rsidR="008C7A9E" w:rsidRPr="00D23C50">
              <w:rPr>
                <w:rFonts w:ascii="Bahnschrift" w:hAnsi="Bahnschrift"/>
                <w:b/>
                <w:bCs/>
                <w:color w:val="072560"/>
              </w:rPr>
              <w:fldChar w:fldCharType="separate"/>
            </w:r>
            <w:r w:rsidR="008C7A9E" w:rsidRPr="00D23C50">
              <w:rPr>
                <w:rFonts w:ascii="Bahnschrift" w:hAnsi="Bahnschrift"/>
                <w:b/>
                <w:bCs/>
                <w:color w:val="072560"/>
              </w:rPr>
              <w:t>2</w:t>
            </w:r>
            <w:r w:rsidR="008C7A9E" w:rsidRPr="00D23C50">
              <w:rPr>
                <w:rFonts w:ascii="Bahnschrift" w:hAnsi="Bahnschrift"/>
                <w:b/>
                <w:bCs/>
                <w:color w:val="072560"/>
              </w:rPr>
              <w:fldChar w:fldCharType="end"/>
            </w:r>
            <w:r w:rsidR="008C7A9E" w:rsidRPr="00D23C50">
              <w:rPr>
                <w:rFonts w:ascii="Bahnschrift" w:hAnsi="Bahnschrift"/>
                <w:color w:val="072560"/>
              </w:rPr>
              <w:t xml:space="preserve"> of </w:t>
            </w:r>
            <w:r w:rsidR="008C7A9E" w:rsidRPr="00D23C50">
              <w:rPr>
                <w:rFonts w:ascii="Bahnschrift" w:hAnsi="Bahnschrift"/>
                <w:b/>
                <w:bCs/>
                <w:color w:val="072560"/>
              </w:rPr>
              <w:fldChar w:fldCharType="begin"/>
            </w:r>
            <w:r w:rsidR="008C7A9E" w:rsidRPr="00D23C50">
              <w:rPr>
                <w:rFonts w:ascii="Bahnschrift" w:hAnsi="Bahnschrift"/>
                <w:b/>
                <w:bCs/>
                <w:color w:val="072560"/>
              </w:rPr>
              <w:instrText xml:space="preserve"> NUMPAGES  </w:instrText>
            </w:r>
            <w:r w:rsidR="008C7A9E" w:rsidRPr="00D23C50">
              <w:rPr>
                <w:rFonts w:ascii="Bahnschrift" w:hAnsi="Bahnschrift"/>
                <w:b/>
                <w:bCs/>
                <w:color w:val="072560"/>
              </w:rPr>
              <w:fldChar w:fldCharType="separate"/>
            </w:r>
            <w:r w:rsidR="008C7A9E" w:rsidRPr="00D23C50">
              <w:rPr>
                <w:rFonts w:ascii="Bahnschrift" w:hAnsi="Bahnschrift"/>
                <w:b/>
                <w:bCs/>
                <w:color w:val="072560"/>
              </w:rPr>
              <w:t>2</w:t>
            </w:r>
            <w:r w:rsidR="008C7A9E" w:rsidRPr="00D23C50">
              <w:rPr>
                <w:rFonts w:ascii="Bahnschrift" w:hAnsi="Bahnschrift"/>
                <w:b/>
                <w:bCs/>
                <w:color w:val="07256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8EE4B" w14:textId="77777777" w:rsidR="00B318A5" w:rsidRDefault="00B318A5" w:rsidP="009C6A87">
      <w:r>
        <w:separator/>
      </w:r>
    </w:p>
  </w:footnote>
  <w:footnote w:type="continuationSeparator" w:id="0">
    <w:p w14:paraId="029BD0EC" w14:textId="77777777" w:rsidR="00B318A5" w:rsidRDefault="00B318A5" w:rsidP="009C6A87">
      <w:r>
        <w:continuationSeparator/>
      </w:r>
    </w:p>
  </w:footnote>
  <w:footnote w:type="continuationNotice" w:id="1">
    <w:p w14:paraId="61C993DE" w14:textId="77777777" w:rsidR="00B318A5" w:rsidRDefault="00B318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28ABF" w14:textId="77777777" w:rsidR="009227C9" w:rsidRDefault="009227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5B391" w14:textId="77777777" w:rsidR="009227C9" w:rsidRDefault="00922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03A51" w14:textId="77777777" w:rsidR="009227C9" w:rsidRDefault="00922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5BFE"/>
    <w:multiLevelType w:val="multilevel"/>
    <w:tmpl w:val="AFD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304C7"/>
    <w:multiLevelType w:val="hybridMultilevel"/>
    <w:tmpl w:val="EBA6C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9643AD"/>
    <w:multiLevelType w:val="multilevel"/>
    <w:tmpl w:val="04F8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7537C"/>
    <w:multiLevelType w:val="hybridMultilevel"/>
    <w:tmpl w:val="A846FF60"/>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5D443FB"/>
    <w:multiLevelType w:val="multilevel"/>
    <w:tmpl w:val="736A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E18D7"/>
    <w:multiLevelType w:val="hybridMultilevel"/>
    <w:tmpl w:val="283A8F6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0BB7BB8"/>
    <w:multiLevelType w:val="hybridMultilevel"/>
    <w:tmpl w:val="5E708002"/>
    <w:lvl w:ilvl="0" w:tplc="232E190E">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5BC145C"/>
    <w:multiLevelType w:val="hybridMultilevel"/>
    <w:tmpl w:val="15968318"/>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720" w:hanging="360"/>
      </w:pPr>
      <w:rPr>
        <w:rFonts w:ascii="Symbol" w:hAnsi="Symbol" w:hint="default"/>
      </w:rPr>
    </w:lvl>
    <w:lvl w:ilvl="3" w:tplc="08090017">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0F2F3D"/>
    <w:multiLevelType w:val="hybridMultilevel"/>
    <w:tmpl w:val="4088F192"/>
    <w:lvl w:ilvl="0" w:tplc="232E190E">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B1A7173"/>
    <w:multiLevelType w:val="hybridMultilevel"/>
    <w:tmpl w:val="4C3E7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9E3997"/>
    <w:multiLevelType w:val="multilevel"/>
    <w:tmpl w:val="150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A0239"/>
    <w:multiLevelType w:val="hybridMultilevel"/>
    <w:tmpl w:val="E0A0D6F6"/>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5D7316"/>
    <w:multiLevelType w:val="multilevel"/>
    <w:tmpl w:val="EA76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C5DA3"/>
    <w:multiLevelType w:val="hybridMultilevel"/>
    <w:tmpl w:val="F5160288"/>
    <w:lvl w:ilvl="0" w:tplc="232E190E">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8A62A08"/>
    <w:multiLevelType w:val="multilevel"/>
    <w:tmpl w:val="3C3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30017"/>
    <w:multiLevelType w:val="hybridMultilevel"/>
    <w:tmpl w:val="7A30F5E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175125F"/>
    <w:multiLevelType w:val="multilevel"/>
    <w:tmpl w:val="1120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B44BD"/>
    <w:multiLevelType w:val="multilevel"/>
    <w:tmpl w:val="B506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95AD1"/>
    <w:multiLevelType w:val="multilevel"/>
    <w:tmpl w:val="844A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A28D3"/>
    <w:multiLevelType w:val="multilevel"/>
    <w:tmpl w:val="E24A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A2B7D"/>
    <w:multiLevelType w:val="hybridMultilevel"/>
    <w:tmpl w:val="3D9E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D8524B"/>
    <w:multiLevelType w:val="hybridMultilevel"/>
    <w:tmpl w:val="8B5479A2"/>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E32388"/>
    <w:multiLevelType w:val="hybridMultilevel"/>
    <w:tmpl w:val="A29CBD54"/>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276806"/>
    <w:multiLevelType w:val="hybridMultilevel"/>
    <w:tmpl w:val="F6BC4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850F8"/>
    <w:multiLevelType w:val="multilevel"/>
    <w:tmpl w:val="122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A1350"/>
    <w:multiLevelType w:val="multilevel"/>
    <w:tmpl w:val="420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E35A8"/>
    <w:multiLevelType w:val="hybridMultilevel"/>
    <w:tmpl w:val="6534F13C"/>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926BC7"/>
    <w:multiLevelType w:val="multilevel"/>
    <w:tmpl w:val="23CC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B329A"/>
    <w:multiLevelType w:val="hybridMultilevel"/>
    <w:tmpl w:val="F9248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DAA7FFA"/>
    <w:multiLevelType w:val="hybridMultilevel"/>
    <w:tmpl w:val="B7607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EF080D"/>
    <w:multiLevelType w:val="multilevel"/>
    <w:tmpl w:val="0BE00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4B1D50"/>
    <w:multiLevelType w:val="hybridMultilevel"/>
    <w:tmpl w:val="7BFA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F477E5"/>
    <w:multiLevelType w:val="hybridMultilevel"/>
    <w:tmpl w:val="56F6A18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6E410806"/>
    <w:multiLevelType w:val="multilevel"/>
    <w:tmpl w:val="080A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7135E"/>
    <w:multiLevelType w:val="hybridMultilevel"/>
    <w:tmpl w:val="B176A69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743C66A0"/>
    <w:multiLevelType w:val="hybridMultilevel"/>
    <w:tmpl w:val="EA985EFA"/>
    <w:lvl w:ilvl="0" w:tplc="232E190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DA57DA"/>
    <w:multiLevelType w:val="multilevel"/>
    <w:tmpl w:val="F988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F5E32"/>
    <w:multiLevelType w:val="hybridMultilevel"/>
    <w:tmpl w:val="CD22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E47AB7"/>
    <w:multiLevelType w:val="multilevel"/>
    <w:tmpl w:val="4164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2F2E60"/>
    <w:multiLevelType w:val="hybridMultilevel"/>
    <w:tmpl w:val="C492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FD845DF"/>
    <w:multiLevelType w:val="hybridMultilevel"/>
    <w:tmpl w:val="65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7428750">
    <w:abstractNumId w:val="0"/>
  </w:num>
  <w:num w:numId="2" w16cid:durableId="1132791504">
    <w:abstractNumId w:val="9"/>
  </w:num>
  <w:num w:numId="3" w16cid:durableId="1248539354">
    <w:abstractNumId w:val="7"/>
  </w:num>
  <w:num w:numId="4" w16cid:durableId="1445690759">
    <w:abstractNumId w:val="1"/>
  </w:num>
  <w:num w:numId="5" w16cid:durableId="310334412">
    <w:abstractNumId w:val="39"/>
  </w:num>
  <w:num w:numId="6" w16cid:durableId="171914269">
    <w:abstractNumId w:val="14"/>
  </w:num>
  <w:num w:numId="7" w16cid:durableId="85884701">
    <w:abstractNumId w:val="23"/>
  </w:num>
  <w:num w:numId="8" w16cid:durableId="888154650">
    <w:abstractNumId w:val="31"/>
  </w:num>
  <w:num w:numId="9" w16cid:durableId="1946838333">
    <w:abstractNumId w:val="24"/>
  </w:num>
  <w:num w:numId="10" w16cid:durableId="438257286">
    <w:abstractNumId w:val="19"/>
  </w:num>
  <w:num w:numId="11" w16cid:durableId="1880630256">
    <w:abstractNumId w:val="4"/>
  </w:num>
  <w:num w:numId="12" w16cid:durableId="1337926392">
    <w:abstractNumId w:val="33"/>
  </w:num>
  <w:num w:numId="13" w16cid:durableId="1707751694">
    <w:abstractNumId w:val="30"/>
  </w:num>
  <w:num w:numId="14" w16cid:durableId="1209806060">
    <w:abstractNumId w:val="10"/>
  </w:num>
  <w:num w:numId="15" w16cid:durableId="1828669612">
    <w:abstractNumId w:val="18"/>
  </w:num>
  <w:num w:numId="16" w16cid:durableId="1890190335">
    <w:abstractNumId w:val="37"/>
  </w:num>
  <w:num w:numId="17" w16cid:durableId="46533569">
    <w:abstractNumId w:val="22"/>
  </w:num>
  <w:num w:numId="18" w16cid:durableId="2098406843">
    <w:abstractNumId w:val="13"/>
  </w:num>
  <w:num w:numId="19" w16cid:durableId="775321618">
    <w:abstractNumId w:val="5"/>
  </w:num>
  <w:num w:numId="20" w16cid:durableId="1284537835">
    <w:abstractNumId w:val="40"/>
  </w:num>
  <w:num w:numId="21" w16cid:durableId="874385547">
    <w:abstractNumId w:val="21"/>
  </w:num>
  <w:num w:numId="22" w16cid:durableId="2115778889">
    <w:abstractNumId w:val="3"/>
  </w:num>
  <w:num w:numId="23" w16cid:durableId="622422528">
    <w:abstractNumId w:val="29"/>
  </w:num>
  <w:num w:numId="24" w16cid:durableId="1088425028">
    <w:abstractNumId w:val="6"/>
  </w:num>
  <w:num w:numId="25" w16cid:durableId="621497169">
    <w:abstractNumId w:val="11"/>
  </w:num>
  <w:num w:numId="26" w16cid:durableId="264383104">
    <w:abstractNumId w:val="8"/>
  </w:num>
  <w:num w:numId="27" w16cid:durableId="777992167">
    <w:abstractNumId w:val="34"/>
  </w:num>
  <w:num w:numId="28" w16cid:durableId="1105731406">
    <w:abstractNumId w:val="20"/>
  </w:num>
  <w:num w:numId="29" w16cid:durableId="42869224">
    <w:abstractNumId w:val="35"/>
  </w:num>
  <w:num w:numId="30" w16cid:durableId="559288628">
    <w:abstractNumId w:val="15"/>
  </w:num>
  <w:num w:numId="31" w16cid:durableId="38211513">
    <w:abstractNumId w:val="28"/>
  </w:num>
  <w:num w:numId="32" w16cid:durableId="276647071">
    <w:abstractNumId w:val="26"/>
  </w:num>
  <w:num w:numId="33" w16cid:durableId="1619137928">
    <w:abstractNumId w:val="32"/>
  </w:num>
  <w:num w:numId="34" w16cid:durableId="914705005">
    <w:abstractNumId w:val="16"/>
  </w:num>
  <w:num w:numId="35" w16cid:durableId="1457017984">
    <w:abstractNumId w:val="2"/>
  </w:num>
  <w:num w:numId="36" w16cid:durableId="13501599">
    <w:abstractNumId w:val="36"/>
  </w:num>
  <w:num w:numId="37" w16cid:durableId="183519168">
    <w:abstractNumId w:val="38"/>
  </w:num>
  <w:num w:numId="38" w16cid:durableId="956642381">
    <w:abstractNumId w:val="25"/>
  </w:num>
  <w:num w:numId="39" w16cid:durableId="36509902">
    <w:abstractNumId w:val="12"/>
  </w:num>
  <w:num w:numId="40" w16cid:durableId="1598782353">
    <w:abstractNumId w:val="27"/>
  </w:num>
  <w:num w:numId="41" w16cid:durableId="1978949793">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14B"/>
    <w:rsid w:val="000007D2"/>
    <w:rsid w:val="000019D9"/>
    <w:rsid w:val="00001F24"/>
    <w:rsid w:val="00002D70"/>
    <w:rsid w:val="000043F6"/>
    <w:rsid w:val="000149B2"/>
    <w:rsid w:val="00022A93"/>
    <w:rsid w:val="00022BB5"/>
    <w:rsid w:val="00022C0B"/>
    <w:rsid w:val="0002364D"/>
    <w:rsid w:val="00023D8D"/>
    <w:rsid w:val="000256E1"/>
    <w:rsid w:val="00027791"/>
    <w:rsid w:val="000307A5"/>
    <w:rsid w:val="000333CA"/>
    <w:rsid w:val="000338D8"/>
    <w:rsid w:val="00035B06"/>
    <w:rsid w:val="000408B1"/>
    <w:rsid w:val="00047675"/>
    <w:rsid w:val="00051FC4"/>
    <w:rsid w:val="00054C24"/>
    <w:rsid w:val="00054F34"/>
    <w:rsid w:val="000579BA"/>
    <w:rsid w:val="00060C46"/>
    <w:rsid w:val="00060E9F"/>
    <w:rsid w:val="00062151"/>
    <w:rsid w:val="00065B03"/>
    <w:rsid w:val="000672CD"/>
    <w:rsid w:val="00074B9D"/>
    <w:rsid w:val="0007590F"/>
    <w:rsid w:val="000803AA"/>
    <w:rsid w:val="000803C9"/>
    <w:rsid w:val="00080908"/>
    <w:rsid w:val="00080FF3"/>
    <w:rsid w:val="00081BBE"/>
    <w:rsid w:val="00082623"/>
    <w:rsid w:val="00084A72"/>
    <w:rsid w:val="00086026"/>
    <w:rsid w:val="000872BA"/>
    <w:rsid w:val="000909C5"/>
    <w:rsid w:val="00092F3F"/>
    <w:rsid w:val="000961F8"/>
    <w:rsid w:val="00097C81"/>
    <w:rsid w:val="000A0FCE"/>
    <w:rsid w:val="000A26FF"/>
    <w:rsid w:val="000A2AC3"/>
    <w:rsid w:val="000A324E"/>
    <w:rsid w:val="000B159A"/>
    <w:rsid w:val="000B36FA"/>
    <w:rsid w:val="000B41CA"/>
    <w:rsid w:val="000B59D8"/>
    <w:rsid w:val="000C583A"/>
    <w:rsid w:val="000C7C03"/>
    <w:rsid w:val="000D7917"/>
    <w:rsid w:val="000E03EC"/>
    <w:rsid w:val="000E442B"/>
    <w:rsid w:val="000F22DB"/>
    <w:rsid w:val="000F2649"/>
    <w:rsid w:val="000F2D3D"/>
    <w:rsid w:val="000F356F"/>
    <w:rsid w:val="000F4A1F"/>
    <w:rsid w:val="00100B7C"/>
    <w:rsid w:val="001020DD"/>
    <w:rsid w:val="00112D2A"/>
    <w:rsid w:val="001156D9"/>
    <w:rsid w:val="00117431"/>
    <w:rsid w:val="00117A02"/>
    <w:rsid w:val="00123282"/>
    <w:rsid w:val="0012357B"/>
    <w:rsid w:val="00141A21"/>
    <w:rsid w:val="0014324C"/>
    <w:rsid w:val="001445EC"/>
    <w:rsid w:val="001516DC"/>
    <w:rsid w:val="001522D3"/>
    <w:rsid w:val="00160886"/>
    <w:rsid w:val="00161738"/>
    <w:rsid w:val="0016174B"/>
    <w:rsid w:val="00162B4D"/>
    <w:rsid w:val="001634BF"/>
    <w:rsid w:val="00163C81"/>
    <w:rsid w:val="00164B44"/>
    <w:rsid w:val="0016639F"/>
    <w:rsid w:val="00166CF8"/>
    <w:rsid w:val="00174654"/>
    <w:rsid w:val="0019093B"/>
    <w:rsid w:val="001A4E40"/>
    <w:rsid w:val="001B4E9F"/>
    <w:rsid w:val="001B514B"/>
    <w:rsid w:val="001B63BE"/>
    <w:rsid w:val="001B6421"/>
    <w:rsid w:val="001B707E"/>
    <w:rsid w:val="001C47D7"/>
    <w:rsid w:val="001C62C0"/>
    <w:rsid w:val="001D2EAB"/>
    <w:rsid w:val="001D7A85"/>
    <w:rsid w:val="001E2F0B"/>
    <w:rsid w:val="001E5BEB"/>
    <w:rsid w:val="001E6C78"/>
    <w:rsid w:val="001E6D90"/>
    <w:rsid w:val="001F0835"/>
    <w:rsid w:val="001F2375"/>
    <w:rsid w:val="00213883"/>
    <w:rsid w:val="00214B0E"/>
    <w:rsid w:val="002211B3"/>
    <w:rsid w:val="00221D7C"/>
    <w:rsid w:val="00231F38"/>
    <w:rsid w:val="00232B9E"/>
    <w:rsid w:val="00233588"/>
    <w:rsid w:val="002359EA"/>
    <w:rsid w:val="002372EA"/>
    <w:rsid w:val="00247667"/>
    <w:rsid w:val="002533D8"/>
    <w:rsid w:val="0025772A"/>
    <w:rsid w:val="00264793"/>
    <w:rsid w:val="00264F39"/>
    <w:rsid w:val="002654D1"/>
    <w:rsid w:val="002656D6"/>
    <w:rsid w:val="00266E0D"/>
    <w:rsid w:val="00270C67"/>
    <w:rsid w:val="00271E74"/>
    <w:rsid w:val="00272516"/>
    <w:rsid w:val="00275143"/>
    <w:rsid w:val="00280188"/>
    <w:rsid w:val="00282471"/>
    <w:rsid w:val="00291A83"/>
    <w:rsid w:val="00291B79"/>
    <w:rsid w:val="002970E4"/>
    <w:rsid w:val="002A315A"/>
    <w:rsid w:val="002A357E"/>
    <w:rsid w:val="002A4F78"/>
    <w:rsid w:val="002A51DA"/>
    <w:rsid w:val="002A5DB0"/>
    <w:rsid w:val="002A6189"/>
    <w:rsid w:val="002B34E2"/>
    <w:rsid w:val="002C0E59"/>
    <w:rsid w:val="002C4093"/>
    <w:rsid w:val="002C5797"/>
    <w:rsid w:val="002D2860"/>
    <w:rsid w:val="002D2F13"/>
    <w:rsid w:val="002D377C"/>
    <w:rsid w:val="002D401D"/>
    <w:rsid w:val="002E1B30"/>
    <w:rsid w:val="002E1DA2"/>
    <w:rsid w:val="002E2C98"/>
    <w:rsid w:val="002F1623"/>
    <w:rsid w:val="002F2E4A"/>
    <w:rsid w:val="002F32E6"/>
    <w:rsid w:val="002F49AD"/>
    <w:rsid w:val="002F5D58"/>
    <w:rsid w:val="0030021F"/>
    <w:rsid w:val="003008B3"/>
    <w:rsid w:val="00300D77"/>
    <w:rsid w:val="003040B2"/>
    <w:rsid w:val="00306BD3"/>
    <w:rsid w:val="003107B2"/>
    <w:rsid w:val="00312157"/>
    <w:rsid w:val="003139DF"/>
    <w:rsid w:val="00317940"/>
    <w:rsid w:val="00321B0E"/>
    <w:rsid w:val="0032263D"/>
    <w:rsid w:val="003241A9"/>
    <w:rsid w:val="0032772E"/>
    <w:rsid w:val="00330014"/>
    <w:rsid w:val="00332498"/>
    <w:rsid w:val="00334536"/>
    <w:rsid w:val="003366F9"/>
    <w:rsid w:val="003367E6"/>
    <w:rsid w:val="00341346"/>
    <w:rsid w:val="0034159C"/>
    <w:rsid w:val="00345942"/>
    <w:rsid w:val="003472BF"/>
    <w:rsid w:val="003505EE"/>
    <w:rsid w:val="00351278"/>
    <w:rsid w:val="00351D8D"/>
    <w:rsid w:val="003609D5"/>
    <w:rsid w:val="00360C46"/>
    <w:rsid w:val="00364711"/>
    <w:rsid w:val="0036758D"/>
    <w:rsid w:val="0037599E"/>
    <w:rsid w:val="00375D32"/>
    <w:rsid w:val="00381829"/>
    <w:rsid w:val="003846EB"/>
    <w:rsid w:val="00384867"/>
    <w:rsid w:val="003974B5"/>
    <w:rsid w:val="003B04E5"/>
    <w:rsid w:val="003B5B5D"/>
    <w:rsid w:val="003B78E9"/>
    <w:rsid w:val="003C074C"/>
    <w:rsid w:val="003C28B6"/>
    <w:rsid w:val="003C3C31"/>
    <w:rsid w:val="003D4CBD"/>
    <w:rsid w:val="003D5891"/>
    <w:rsid w:val="003E0134"/>
    <w:rsid w:val="003E01DF"/>
    <w:rsid w:val="003E37CD"/>
    <w:rsid w:val="003E6A15"/>
    <w:rsid w:val="003E75D6"/>
    <w:rsid w:val="004079BB"/>
    <w:rsid w:val="00413965"/>
    <w:rsid w:val="004177E5"/>
    <w:rsid w:val="004239B7"/>
    <w:rsid w:val="00432F10"/>
    <w:rsid w:val="00441A6E"/>
    <w:rsid w:val="00444368"/>
    <w:rsid w:val="00445EAF"/>
    <w:rsid w:val="00457A14"/>
    <w:rsid w:val="00460BBF"/>
    <w:rsid w:val="00461F38"/>
    <w:rsid w:val="004761D9"/>
    <w:rsid w:val="004773B3"/>
    <w:rsid w:val="00477494"/>
    <w:rsid w:val="00481AEF"/>
    <w:rsid w:val="004820BF"/>
    <w:rsid w:val="004830D7"/>
    <w:rsid w:val="004853AA"/>
    <w:rsid w:val="0048720F"/>
    <w:rsid w:val="00491294"/>
    <w:rsid w:val="00491761"/>
    <w:rsid w:val="00492A59"/>
    <w:rsid w:val="00492F98"/>
    <w:rsid w:val="004A00D9"/>
    <w:rsid w:val="004A2EE4"/>
    <w:rsid w:val="004A5F23"/>
    <w:rsid w:val="004A7D58"/>
    <w:rsid w:val="004B0239"/>
    <w:rsid w:val="004C1437"/>
    <w:rsid w:val="004C3695"/>
    <w:rsid w:val="004C37A0"/>
    <w:rsid w:val="004C4FE2"/>
    <w:rsid w:val="004C6A30"/>
    <w:rsid w:val="004D049D"/>
    <w:rsid w:val="004E0506"/>
    <w:rsid w:val="004E2294"/>
    <w:rsid w:val="004E2BBB"/>
    <w:rsid w:val="004E4805"/>
    <w:rsid w:val="004E552A"/>
    <w:rsid w:val="004E614F"/>
    <w:rsid w:val="004E7259"/>
    <w:rsid w:val="004F04E0"/>
    <w:rsid w:val="004F28B0"/>
    <w:rsid w:val="004F56BB"/>
    <w:rsid w:val="004F5FFF"/>
    <w:rsid w:val="004F6829"/>
    <w:rsid w:val="00502043"/>
    <w:rsid w:val="005027FC"/>
    <w:rsid w:val="0050283C"/>
    <w:rsid w:val="005054E1"/>
    <w:rsid w:val="00507A3C"/>
    <w:rsid w:val="00514FF6"/>
    <w:rsid w:val="00521504"/>
    <w:rsid w:val="0052198C"/>
    <w:rsid w:val="00523EC4"/>
    <w:rsid w:val="00526CBC"/>
    <w:rsid w:val="00530088"/>
    <w:rsid w:val="00534716"/>
    <w:rsid w:val="005354ED"/>
    <w:rsid w:val="005375FB"/>
    <w:rsid w:val="00542713"/>
    <w:rsid w:val="00547387"/>
    <w:rsid w:val="005474C4"/>
    <w:rsid w:val="0054790D"/>
    <w:rsid w:val="00551C4E"/>
    <w:rsid w:val="00553429"/>
    <w:rsid w:val="00555A53"/>
    <w:rsid w:val="00563A74"/>
    <w:rsid w:val="005710E6"/>
    <w:rsid w:val="00574D70"/>
    <w:rsid w:val="00581181"/>
    <w:rsid w:val="005832BB"/>
    <w:rsid w:val="00595A7B"/>
    <w:rsid w:val="005A2CB4"/>
    <w:rsid w:val="005B0906"/>
    <w:rsid w:val="005B15F2"/>
    <w:rsid w:val="005B53BD"/>
    <w:rsid w:val="005B67E8"/>
    <w:rsid w:val="005C065D"/>
    <w:rsid w:val="005C58AB"/>
    <w:rsid w:val="005D3FD8"/>
    <w:rsid w:val="005E4EF3"/>
    <w:rsid w:val="005E50ED"/>
    <w:rsid w:val="005E5121"/>
    <w:rsid w:val="005E6E1F"/>
    <w:rsid w:val="005F036E"/>
    <w:rsid w:val="005F18D8"/>
    <w:rsid w:val="00601450"/>
    <w:rsid w:val="0060285F"/>
    <w:rsid w:val="00604C23"/>
    <w:rsid w:val="006068CE"/>
    <w:rsid w:val="00610343"/>
    <w:rsid w:val="00610F42"/>
    <w:rsid w:val="00614A16"/>
    <w:rsid w:val="00617C61"/>
    <w:rsid w:val="0062117E"/>
    <w:rsid w:val="00622C53"/>
    <w:rsid w:val="00624AF9"/>
    <w:rsid w:val="00635681"/>
    <w:rsid w:val="0063685F"/>
    <w:rsid w:val="00640F5E"/>
    <w:rsid w:val="00641645"/>
    <w:rsid w:val="0064181E"/>
    <w:rsid w:val="006422D6"/>
    <w:rsid w:val="00643E66"/>
    <w:rsid w:val="006445F8"/>
    <w:rsid w:val="00644982"/>
    <w:rsid w:val="006449E9"/>
    <w:rsid w:val="00646218"/>
    <w:rsid w:val="00647D38"/>
    <w:rsid w:val="0065510B"/>
    <w:rsid w:val="0065557D"/>
    <w:rsid w:val="00655D4E"/>
    <w:rsid w:val="00657AB8"/>
    <w:rsid w:val="00662E9D"/>
    <w:rsid w:val="006662F3"/>
    <w:rsid w:val="0067384A"/>
    <w:rsid w:val="00675F0D"/>
    <w:rsid w:val="00687484"/>
    <w:rsid w:val="00692D66"/>
    <w:rsid w:val="0069465A"/>
    <w:rsid w:val="006A2E94"/>
    <w:rsid w:val="006A333C"/>
    <w:rsid w:val="006A38DF"/>
    <w:rsid w:val="006A6312"/>
    <w:rsid w:val="006A69E9"/>
    <w:rsid w:val="006B3C95"/>
    <w:rsid w:val="006B3D02"/>
    <w:rsid w:val="006B55ED"/>
    <w:rsid w:val="006C2098"/>
    <w:rsid w:val="006C2DB0"/>
    <w:rsid w:val="006C4BC3"/>
    <w:rsid w:val="006C4C1D"/>
    <w:rsid w:val="006C4DCF"/>
    <w:rsid w:val="006D3226"/>
    <w:rsid w:val="006D5D20"/>
    <w:rsid w:val="006D5E08"/>
    <w:rsid w:val="006E5F6C"/>
    <w:rsid w:val="006E64E8"/>
    <w:rsid w:val="006E770E"/>
    <w:rsid w:val="00702457"/>
    <w:rsid w:val="00702ECA"/>
    <w:rsid w:val="0070590D"/>
    <w:rsid w:val="00712C33"/>
    <w:rsid w:val="007143DC"/>
    <w:rsid w:val="00716CCD"/>
    <w:rsid w:val="00717D3F"/>
    <w:rsid w:val="00720788"/>
    <w:rsid w:val="00720D07"/>
    <w:rsid w:val="0072454F"/>
    <w:rsid w:val="0072498A"/>
    <w:rsid w:val="00724B01"/>
    <w:rsid w:val="00725612"/>
    <w:rsid w:val="007279E8"/>
    <w:rsid w:val="00732964"/>
    <w:rsid w:val="00733143"/>
    <w:rsid w:val="00734F58"/>
    <w:rsid w:val="007353AC"/>
    <w:rsid w:val="00735685"/>
    <w:rsid w:val="00740321"/>
    <w:rsid w:val="00743A01"/>
    <w:rsid w:val="00746177"/>
    <w:rsid w:val="007463F2"/>
    <w:rsid w:val="0074661D"/>
    <w:rsid w:val="00753FC4"/>
    <w:rsid w:val="007541C9"/>
    <w:rsid w:val="00754BF2"/>
    <w:rsid w:val="00756017"/>
    <w:rsid w:val="00760888"/>
    <w:rsid w:val="00761915"/>
    <w:rsid w:val="00761DAF"/>
    <w:rsid w:val="00762129"/>
    <w:rsid w:val="00763050"/>
    <w:rsid w:val="00764F8C"/>
    <w:rsid w:val="00766A9E"/>
    <w:rsid w:val="007673D6"/>
    <w:rsid w:val="0077514C"/>
    <w:rsid w:val="00775A16"/>
    <w:rsid w:val="00786398"/>
    <w:rsid w:val="00786AF9"/>
    <w:rsid w:val="0079023F"/>
    <w:rsid w:val="007A1DF5"/>
    <w:rsid w:val="007A7D86"/>
    <w:rsid w:val="007B0148"/>
    <w:rsid w:val="007B1ACC"/>
    <w:rsid w:val="007B4C82"/>
    <w:rsid w:val="007B5558"/>
    <w:rsid w:val="007B6B54"/>
    <w:rsid w:val="007C0270"/>
    <w:rsid w:val="007C4BB3"/>
    <w:rsid w:val="007C4F58"/>
    <w:rsid w:val="007C5723"/>
    <w:rsid w:val="007D342B"/>
    <w:rsid w:val="007D7315"/>
    <w:rsid w:val="007E2CDA"/>
    <w:rsid w:val="007E3418"/>
    <w:rsid w:val="007E4B4B"/>
    <w:rsid w:val="007F0F4B"/>
    <w:rsid w:val="007F1940"/>
    <w:rsid w:val="007F4910"/>
    <w:rsid w:val="007F53B2"/>
    <w:rsid w:val="008015E8"/>
    <w:rsid w:val="008017A2"/>
    <w:rsid w:val="00802B8E"/>
    <w:rsid w:val="00807572"/>
    <w:rsid w:val="00810191"/>
    <w:rsid w:val="00811442"/>
    <w:rsid w:val="00811CF5"/>
    <w:rsid w:val="00813774"/>
    <w:rsid w:val="00826570"/>
    <w:rsid w:val="00827F9F"/>
    <w:rsid w:val="008337D9"/>
    <w:rsid w:val="008349D1"/>
    <w:rsid w:val="008361C7"/>
    <w:rsid w:val="00837DE5"/>
    <w:rsid w:val="00840675"/>
    <w:rsid w:val="008454FC"/>
    <w:rsid w:val="00845D42"/>
    <w:rsid w:val="00846D7D"/>
    <w:rsid w:val="00852399"/>
    <w:rsid w:val="00853535"/>
    <w:rsid w:val="00855B5A"/>
    <w:rsid w:val="00861B4C"/>
    <w:rsid w:val="00862BFD"/>
    <w:rsid w:val="00863ACC"/>
    <w:rsid w:val="0086498A"/>
    <w:rsid w:val="00864FAA"/>
    <w:rsid w:val="00871B0F"/>
    <w:rsid w:val="0087287E"/>
    <w:rsid w:val="00874556"/>
    <w:rsid w:val="0088588E"/>
    <w:rsid w:val="00890964"/>
    <w:rsid w:val="00892B74"/>
    <w:rsid w:val="00894A81"/>
    <w:rsid w:val="008A1C39"/>
    <w:rsid w:val="008A2088"/>
    <w:rsid w:val="008A6C05"/>
    <w:rsid w:val="008B0888"/>
    <w:rsid w:val="008B358B"/>
    <w:rsid w:val="008C04B7"/>
    <w:rsid w:val="008C07B2"/>
    <w:rsid w:val="008C44A2"/>
    <w:rsid w:val="008C62CA"/>
    <w:rsid w:val="008C7A9E"/>
    <w:rsid w:val="008D0170"/>
    <w:rsid w:val="008D23AE"/>
    <w:rsid w:val="008D277D"/>
    <w:rsid w:val="008D6E64"/>
    <w:rsid w:val="008D7D64"/>
    <w:rsid w:val="008F47E8"/>
    <w:rsid w:val="009116F4"/>
    <w:rsid w:val="00912E7E"/>
    <w:rsid w:val="00913D60"/>
    <w:rsid w:val="00914269"/>
    <w:rsid w:val="009164DB"/>
    <w:rsid w:val="00916AD6"/>
    <w:rsid w:val="009227C9"/>
    <w:rsid w:val="00924E8C"/>
    <w:rsid w:val="00926A9B"/>
    <w:rsid w:val="009358ED"/>
    <w:rsid w:val="00935A37"/>
    <w:rsid w:val="00937086"/>
    <w:rsid w:val="00946E04"/>
    <w:rsid w:val="009511E4"/>
    <w:rsid w:val="0095547D"/>
    <w:rsid w:val="00962203"/>
    <w:rsid w:val="0096795D"/>
    <w:rsid w:val="0097725F"/>
    <w:rsid w:val="0098248A"/>
    <w:rsid w:val="00984A91"/>
    <w:rsid w:val="009964D3"/>
    <w:rsid w:val="00996BE8"/>
    <w:rsid w:val="009A3151"/>
    <w:rsid w:val="009A6C9B"/>
    <w:rsid w:val="009C1668"/>
    <w:rsid w:val="009C6A87"/>
    <w:rsid w:val="009C7DD7"/>
    <w:rsid w:val="009D128D"/>
    <w:rsid w:val="009D37AF"/>
    <w:rsid w:val="009D3C7A"/>
    <w:rsid w:val="009D6BCD"/>
    <w:rsid w:val="009E43FA"/>
    <w:rsid w:val="009E4C46"/>
    <w:rsid w:val="009F0138"/>
    <w:rsid w:val="009F25A8"/>
    <w:rsid w:val="00A00E2D"/>
    <w:rsid w:val="00A02C19"/>
    <w:rsid w:val="00A032D2"/>
    <w:rsid w:val="00A03AA8"/>
    <w:rsid w:val="00A071B3"/>
    <w:rsid w:val="00A1611A"/>
    <w:rsid w:val="00A17556"/>
    <w:rsid w:val="00A17627"/>
    <w:rsid w:val="00A20752"/>
    <w:rsid w:val="00A2453E"/>
    <w:rsid w:val="00A25517"/>
    <w:rsid w:val="00A25E40"/>
    <w:rsid w:val="00A3099F"/>
    <w:rsid w:val="00A316B2"/>
    <w:rsid w:val="00A32060"/>
    <w:rsid w:val="00A40591"/>
    <w:rsid w:val="00A41382"/>
    <w:rsid w:val="00A65F29"/>
    <w:rsid w:val="00A731F5"/>
    <w:rsid w:val="00A75642"/>
    <w:rsid w:val="00A75C9A"/>
    <w:rsid w:val="00A84B73"/>
    <w:rsid w:val="00A86706"/>
    <w:rsid w:val="00A936AC"/>
    <w:rsid w:val="00A96E2F"/>
    <w:rsid w:val="00A97E23"/>
    <w:rsid w:val="00AA795A"/>
    <w:rsid w:val="00AB4484"/>
    <w:rsid w:val="00AC0674"/>
    <w:rsid w:val="00AC0836"/>
    <w:rsid w:val="00AD0215"/>
    <w:rsid w:val="00AD1BB5"/>
    <w:rsid w:val="00AD5C96"/>
    <w:rsid w:val="00AD6556"/>
    <w:rsid w:val="00AE3D03"/>
    <w:rsid w:val="00AE50A7"/>
    <w:rsid w:val="00AE6FCA"/>
    <w:rsid w:val="00AF0595"/>
    <w:rsid w:val="00AF05F8"/>
    <w:rsid w:val="00AF2465"/>
    <w:rsid w:val="00AF402A"/>
    <w:rsid w:val="00AF4E73"/>
    <w:rsid w:val="00AF5508"/>
    <w:rsid w:val="00AF5DB9"/>
    <w:rsid w:val="00AF7C6C"/>
    <w:rsid w:val="00B06DDA"/>
    <w:rsid w:val="00B11BF5"/>
    <w:rsid w:val="00B13D3E"/>
    <w:rsid w:val="00B224E6"/>
    <w:rsid w:val="00B23709"/>
    <w:rsid w:val="00B241DE"/>
    <w:rsid w:val="00B318A5"/>
    <w:rsid w:val="00B344DA"/>
    <w:rsid w:val="00B41584"/>
    <w:rsid w:val="00B42F9C"/>
    <w:rsid w:val="00B43048"/>
    <w:rsid w:val="00B43F14"/>
    <w:rsid w:val="00B50BD7"/>
    <w:rsid w:val="00B52B90"/>
    <w:rsid w:val="00B56330"/>
    <w:rsid w:val="00B57207"/>
    <w:rsid w:val="00B57754"/>
    <w:rsid w:val="00B61366"/>
    <w:rsid w:val="00B61D8E"/>
    <w:rsid w:val="00B621B5"/>
    <w:rsid w:val="00B6578B"/>
    <w:rsid w:val="00B66262"/>
    <w:rsid w:val="00B6749E"/>
    <w:rsid w:val="00B676D6"/>
    <w:rsid w:val="00B70777"/>
    <w:rsid w:val="00B71529"/>
    <w:rsid w:val="00B71933"/>
    <w:rsid w:val="00B8057F"/>
    <w:rsid w:val="00B82FB7"/>
    <w:rsid w:val="00B8324D"/>
    <w:rsid w:val="00B8380E"/>
    <w:rsid w:val="00B84EA7"/>
    <w:rsid w:val="00B86707"/>
    <w:rsid w:val="00B87917"/>
    <w:rsid w:val="00B915AE"/>
    <w:rsid w:val="00BA13B6"/>
    <w:rsid w:val="00BB7BCA"/>
    <w:rsid w:val="00BC3B85"/>
    <w:rsid w:val="00BC6FC6"/>
    <w:rsid w:val="00BD2E94"/>
    <w:rsid w:val="00BD30CF"/>
    <w:rsid w:val="00BD4731"/>
    <w:rsid w:val="00BD4A44"/>
    <w:rsid w:val="00BD7A31"/>
    <w:rsid w:val="00BE0B43"/>
    <w:rsid w:val="00BE1AC2"/>
    <w:rsid w:val="00BE3AED"/>
    <w:rsid w:val="00BE60BC"/>
    <w:rsid w:val="00BF541B"/>
    <w:rsid w:val="00BF6DC2"/>
    <w:rsid w:val="00BF73A5"/>
    <w:rsid w:val="00BF77EE"/>
    <w:rsid w:val="00C01EC6"/>
    <w:rsid w:val="00C0297A"/>
    <w:rsid w:val="00C05C0D"/>
    <w:rsid w:val="00C123AF"/>
    <w:rsid w:val="00C1425A"/>
    <w:rsid w:val="00C33EFB"/>
    <w:rsid w:val="00C34144"/>
    <w:rsid w:val="00C40799"/>
    <w:rsid w:val="00C47108"/>
    <w:rsid w:val="00C524F0"/>
    <w:rsid w:val="00C660FE"/>
    <w:rsid w:val="00C661C9"/>
    <w:rsid w:val="00C67164"/>
    <w:rsid w:val="00C70418"/>
    <w:rsid w:val="00C80E2B"/>
    <w:rsid w:val="00C80EE7"/>
    <w:rsid w:val="00C80F0B"/>
    <w:rsid w:val="00C862A6"/>
    <w:rsid w:val="00C86CB1"/>
    <w:rsid w:val="00C9268A"/>
    <w:rsid w:val="00CA265D"/>
    <w:rsid w:val="00CA6CB1"/>
    <w:rsid w:val="00CA6D57"/>
    <w:rsid w:val="00CA7658"/>
    <w:rsid w:val="00CB3222"/>
    <w:rsid w:val="00CB6638"/>
    <w:rsid w:val="00CB6C3F"/>
    <w:rsid w:val="00CB7537"/>
    <w:rsid w:val="00CB7B05"/>
    <w:rsid w:val="00CC1E53"/>
    <w:rsid w:val="00CD14FE"/>
    <w:rsid w:val="00CD292B"/>
    <w:rsid w:val="00CD2C9C"/>
    <w:rsid w:val="00CD3CA8"/>
    <w:rsid w:val="00CD4736"/>
    <w:rsid w:val="00CD68D9"/>
    <w:rsid w:val="00CD70A9"/>
    <w:rsid w:val="00CD785A"/>
    <w:rsid w:val="00CD7A93"/>
    <w:rsid w:val="00CE1803"/>
    <w:rsid w:val="00CE5EC7"/>
    <w:rsid w:val="00CF71AD"/>
    <w:rsid w:val="00D05DA3"/>
    <w:rsid w:val="00D11E43"/>
    <w:rsid w:val="00D16D1E"/>
    <w:rsid w:val="00D20BC0"/>
    <w:rsid w:val="00D23C50"/>
    <w:rsid w:val="00D2788A"/>
    <w:rsid w:val="00D3319D"/>
    <w:rsid w:val="00D3584B"/>
    <w:rsid w:val="00D37F67"/>
    <w:rsid w:val="00D44795"/>
    <w:rsid w:val="00D45519"/>
    <w:rsid w:val="00D549BF"/>
    <w:rsid w:val="00D6243A"/>
    <w:rsid w:val="00D67BFD"/>
    <w:rsid w:val="00D75857"/>
    <w:rsid w:val="00D76E13"/>
    <w:rsid w:val="00D846B4"/>
    <w:rsid w:val="00D84CAA"/>
    <w:rsid w:val="00D925CA"/>
    <w:rsid w:val="00D9636C"/>
    <w:rsid w:val="00D97062"/>
    <w:rsid w:val="00DA2DD8"/>
    <w:rsid w:val="00DA43E8"/>
    <w:rsid w:val="00DA53FA"/>
    <w:rsid w:val="00DA5B8D"/>
    <w:rsid w:val="00DB014B"/>
    <w:rsid w:val="00DB6771"/>
    <w:rsid w:val="00DC035E"/>
    <w:rsid w:val="00DC7CDE"/>
    <w:rsid w:val="00DD071E"/>
    <w:rsid w:val="00DD2358"/>
    <w:rsid w:val="00DD32B6"/>
    <w:rsid w:val="00DD7C23"/>
    <w:rsid w:val="00DE12D2"/>
    <w:rsid w:val="00DE384D"/>
    <w:rsid w:val="00DE631B"/>
    <w:rsid w:val="00DF0411"/>
    <w:rsid w:val="00DF147B"/>
    <w:rsid w:val="00DF598B"/>
    <w:rsid w:val="00E052AC"/>
    <w:rsid w:val="00E075B7"/>
    <w:rsid w:val="00E1417F"/>
    <w:rsid w:val="00E144D6"/>
    <w:rsid w:val="00E159D4"/>
    <w:rsid w:val="00E219F1"/>
    <w:rsid w:val="00E21D04"/>
    <w:rsid w:val="00E24661"/>
    <w:rsid w:val="00E25389"/>
    <w:rsid w:val="00E3155A"/>
    <w:rsid w:val="00E37A6C"/>
    <w:rsid w:val="00E4224F"/>
    <w:rsid w:val="00E4393D"/>
    <w:rsid w:val="00E44172"/>
    <w:rsid w:val="00E45D4E"/>
    <w:rsid w:val="00E46768"/>
    <w:rsid w:val="00E50299"/>
    <w:rsid w:val="00E5485F"/>
    <w:rsid w:val="00E55325"/>
    <w:rsid w:val="00E57477"/>
    <w:rsid w:val="00E6692C"/>
    <w:rsid w:val="00E7007A"/>
    <w:rsid w:val="00E71120"/>
    <w:rsid w:val="00E76475"/>
    <w:rsid w:val="00E83FF2"/>
    <w:rsid w:val="00E921B4"/>
    <w:rsid w:val="00EA60BE"/>
    <w:rsid w:val="00EA7A72"/>
    <w:rsid w:val="00EB09E7"/>
    <w:rsid w:val="00EB28C6"/>
    <w:rsid w:val="00EB6E40"/>
    <w:rsid w:val="00EC60C5"/>
    <w:rsid w:val="00EC655E"/>
    <w:rsid w:val="00EC778B"/>
    <w:rsid w:val="00ED14D9"/>
    <w:rsid w:val="00ED3304"/>
    <w:rsid w:val="00ED441D"/>
    <w:rsid w:val="00ED544C"/>
    <w:rsid w:val="00ED6BDF"/>
    <w:rsid w:val="00EE0677"/>
    <w:rsid w:val="00EE1BF5"/>
    <w:rsid w:val="00EE7560"/>
    <w:rsid w:val="00EF40B3"/>
    <w:rsid w:val="00F00371"/>
    <w:rsid w:val="00F0214F"/>
    <w:rsid w:val="00F12B0F"/>
    <w:rsid w:val="00F216D0"/>
    <w:rsid w:val="00F25A1E"/>
    <w:rsid w:val="00F27988"/>
    <w:rsid w:val="00F336AD"/>
    <w:rsid w:val="00F336C3"/>
    <w:rsid w:val="00F35A78"/>
    <w:rsid w:val="00F42F53"/>
    <w:rsid w:val="00F44787"/>
    <w:rsid w:val="00F451B6"/>
    <w:rsid w:val="00F467A7"/>
    <w:rsid w:val="00F517C6"/>
    <w:rsid w:val="00F518E9"/>
    <w:rsid w:val="00F5639C"/>
    <w:rsid w:val="00F6146F"/>
    <w:rsid w:val="00F6263D"/>
    <w:rsid w:val="00F65DBB"/>
    <w:rsid w:val="00F66969"/>
    <w:rsid w:val="00F675AB"/>
    <w:rsid w:val="00F8055E"/>
    <w:rsid w:val="00F83322"/>
    <w:rsid w:val="00F84935"/>
    <w:rsid w:val="00F910F8"/>
    <w:rsid w:val="00F96C82"/>
    <w:rsid w:val="00FA07FB"/>
    <w:rsid w:val="00FA6572"/>
    <w:rsid w:val="00FA71ED"/>
    <w:rsid w:val="00FB1396"/>
    <w:rsid w:val="00FB3A46"/>
    <w:rsid w:val="00FB5F21"/>
    <w:rsid w:val="00FB65E8"/>
    <w:rsid w:val="00FC2B25"/>
    <w:rsid w:val="00FC30EF"/>
    <w:rsid w:val="00FC423D"/>
    <w:rsid w:val="00FC4D41"/>
    <w:rsid w:val="00FC6F07"/>
    <w:rsid w:val="00FC7136"/>
    <w:rsid w:val="00FD00A3"/>
    <w:rsid w:val="00FD4296"/>
    <w:rsid w:val="00FD4609"/>
    <w:rsid w:val="00FE00DE"/>
    <w:rsid w:val="00FE2DD5"/>
    <w:rsid w:val="00FF60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ECCEB"/>
  <w15:chartTrackingRefBased/>
  <w15:docId w15:val="{96327D24-8A7F-4025-9D79-107E6EF5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E7"/>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PS Heading 1"/>
    <w:basedOn w:val="Normal"/>
    <w:next w:val="Normal"/>
    <w:link w:val="Heading1Char"/>
    <w:autoRedefine/>
    <w:uiPriority w:val="9"/>
    <w:qFormat/>
    <w:rsid w:val="000E03EC"/>
    <w:pPr>
      <w:keepNext/>
      <w:keepLines/>
      <w:spacing w:before="240"/>
      <w:outlineLvl w:val="0"/>
    </w:pPr>
    <w:rPr>
      <w:rFonts w:ascii="Bahnschrift SemiLight" w:eastAsiaTheme="majorEastAsia" w:hAnsi="Bahnschrift SemiLight" w:cstheme="majorBidi"/>
      <w:color w:val="00ACC1"/>
      <w:sz w:val="32"/>
      <w:szCs w:val="32"/>
    </w:rPr>
  </w:style>
  <w:style w:type="paragraph" w:styleId="Heading2">
    <w:name w:val="heading 2"/>
    <w:aliases w:val="PS Heading 2"/>
    <w:basedOn w:val="Normal"/>
    <w:next w:val="Normal"/>
    <w:link w:val="Heading2Char"/>
    <w:autoRedefine/>
    <w:uiPriority w:val="9"/>
    <w:unhideWhenUsed/>
    <w:qFormat/>
    <w:rsid w:val="00022C0B"/>
    <w:pPr>
      <w:keepNext/>
      <w:keepLines/>
      <w:spacing w:before="40" w:line="259" w:lineRule="auto"/>
      <w:outlineLvl w:val="1"/>
    </w:pPr>
    <w:rPr>
      <w:rFonts w:ascii="Bahnschrift SemiLight" w:eastAsiaTheme="majorEastAsia" w:hAnsi="Bahnschrift SemiLight" w:cstheme="majorBidi"/>
      <w:color w:val="00596D"/>
      <w:sz w:val="26"/>
      <w:szCs w:val="26"/>
    </w:rPr>
  </w:style>
  <w:style w:type="paragraph" w:styleId="Heading3">
    <w:name w:val="heading 3"/>
    <w:aliases w:val="PS Heading 3"/>
    <w:basedOn w:val="Normal"/>
    <w:next w:val="Normal"/>
    <w:link w:val="Heading3Char"/>
    <w:uiPriority w:val="9"/>
    <w:unhideWhenUsed/>
    <w:qFormat/>
    <w:rsid w:val="000E03EC"/>
    <w:pPr>
      <w:keepNext/>
      <w:keepLines/>
      <w:spacing w:before="40"/>
      <w:outlineLvl w:val="2"/>
    </w:pPr>
    <w:rPr>
      <w:rFonts w:ascii="Bahnschrift SemiLight" w:eastAsiaTheme="majorEastAsia" w:hAnsi="Bahnschrift SemiLight" w:cstheme="majorBidi"/>
      <w:color w:val="00ACC1"/>
    </w:rPr>
  </w:style>
  <w:style w:type="paragraph" w:styleId="Heading4">
    <w:name w:val="heading 4"/>
    <w:basedOn w:val="Normal"/>
    <w:next w:val="Normal"/>
    <w:link w:val="Heading4Char"/>
    <w:uiPriority w:val="9"/>
    <w:unhideWhenUsed/>
    <w:rsid w:val="000E03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A87"/>
    <w:pPr>
      <w:tabs>
        <w:tab w:val="center" w:pos="4513"/>
        <w:tab w:val="right" w:pos="9026"/>
      </w:tabs>
    </w:pPr>
  </w:style>
  <w:style w:type="character" w:customStyle="1" w:styleId="HeaderChar">
    <w:name w:val="Header Char"/>
    <w:basedOn w:val="DefaultParagraphFont"/>
    <w:link w:val="Header"/>
    <w:uiPriority w:val="99"/>
    <w:rsid w:val="009C6A87"/>
  </w:style>
  <w:style w:type="paragraph" w:styleId="Footer">
    <w:name w:val="footer"/>
    <w:basedOn w:val="Normal"/>
    <w:link w:val="FooterChar"/>
    <w:uiPriority w:val="99"/>
    <w:unhideWhenUsed/>
    <w:rsid w:val="009C6A87"/>
    <w:pPr>
      <w:tabs>
        <w:tab w:val="center" w:pos="4513"/>
        <w:tab w:val="right" w:pos="9026"/>
      </w:tabs>
    </w:pPr>
  </w:style>
  <w:style w:type="character" w:customStyle="1" w:styleId="FooterChar">
    <w:name w:val="Footer Char"/>
    <w:basedOn w:val="DefaultParagraphFont"/>
    <w:link w:val="Footer"/>
    <w:uiPriority w:val="99"/>
    <w:rsid w:val="009C6A87"/>
  </w:style>
  <w:style w:type="paragraph" w:customStyle="1" w:styleId="PSHeader">
    <w:name w:val="PS Header"/>
    <w:basedOn w:val="Heading1"/>
    <w:link w:val="PSHeaderChar"/>
    <w:qFormat/>
    <w:rsid w:val="00B676D6"/>
    <w:rPr>
      <w:rFonts w:ascii="Bahnschrift" w:hAnsi="Bahnschrift"/>
      <w:color w:val="072560"/>
      <w:sz w:val="36"/>
    </w:rPr>
  </w:style>
  <w:style w:type="paragraph" w:customStyle="1" w:styleId="PSBody">
    <w:name w:val="PS Body"/>
    <w:basedOn w:val="Normal"/>
    <w:link w:val="PSBodyChar"/>
    <w:qFormat/>
    <w:rsid w:val="00231F38"/>
    <w:rPr>
      <w:rFonts w:ascii="Bahnschrift Light" w:hAnsi="Bahnschrift Light"/>
      <w:color w:val="000000" w:themeColor="text1"/>
    </w:rPr>
  </w:style>
  <w:style w:type="character" w:customStyle="1" w:styleId="Heading1Char">
    <w:name w:val="Heading 1 Char"/>
    <w:aliases w:val="PS Heading 1 Char"/>
    <w:basedOn w:val="DefaultParagraphFont"/>
    <w:link w:val="Heading1"/>
    <w:uiPriority w:val="9"/>
    <w:rsid w:val="000E03EC"/>
    <w:rPr>
      <w:rFonts w:ascii="Bahnschrift SemiLight" w:eastAsiaTheme="majorEastAsia" w:hAnsi="Bahnschrift SemiLight" w:cstheme="majorBidi"/>
      <w:color w:val="00ACC1"/>
      <w:sz w:val="32"/>
      <w:szCs w:val="32"/>
    </w:rPr>
  </w:style>
  <w:style w:type="character" w:customStyle="1" w:styleId="PSHeaderChar">
    <w:name w:val="PS Header Char"/>
    <w:basedOn w:val="Heading1Char"/>
    <w:link w:val="PSHeader"/>
    <w:rsid w:val="00B676D6"/>
    <w:rPr>
      <w:rFonts w:ascii="Bahnschrift" w:eastAsiaTheme="majorEastAsia" w:hAnsi="Bahnschrift" w:cstheme="majorBidi"/>
      <w:color w:val="072560"/>
      <w:sz w:val="36"/>
      <w:szCs w:val="32"/>
    </w:rPr>
  </w:style>
  <w:style w:type="paragraph" w:customStyle="1" w:styleId="PSHeader2">
    <w:name w:val="PS Header 2"/>
    <w:basedOn w:val="Header2"/>
    <w:next w:val="PSBody"/>
    <w:link w:val="PSHeader2Char"/>
    <w:qFormat/>
    <w:rsid w:val="009C6A87"/>
  </w:style>
  <w:style w:type="character" w:customStyle="1" w:styleId="PSBodyChar">
    <w:name w:val="PS Body Char"/>
    <w:basedOn w:val="PSHeaderChar"/>
    <w:link w:val="PSBody"/>
    <w:rsid w:val="00231F38"/>
    <w:rPr>
      <w:rFonts w:ascii="Bahnschrift Light" w:eastAsiaTheme="majorEastAsia" w:hAnsi="Bahnschrift Light" w:cstheme="majorBidi"/>
      <w:color w:val="000000" w:themeColor="text1"/>
      <w:sz w:val="36"/>
      <w:szCs w:val="32"/>
    </w:rPr>
  </w:style>
  <w:style w:type="table" w:styleId="TableGrid">
    <w:name w:val="Table Grid"/>
    <w:basedOn w:val="TableNormal"/>
    <w:uiPriority w:val="39"/>
    <w:rsid w:val="009C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Header2Char">
    <w:name w:val="PS Header 2 Char"/>
    <w:basedOn w:val="PSHeaderChar"/>
    <w:link w:val="PSHeader2"/>
    <w:rsid w:val="00D16D1E"/>
    <w:rPr>
      <w:rFonts w:ascii="Bahnschrift" w:eastAsiaTheme="majorEastAsia" w:hAnsi="Bahnschrift" w:cstheme="majorBidi"/>
      <w:color w:val="2F5496" w:themeColor="accent1" w:themeShade="BF"/>
      <w:sz w:val="24"/>
      <w:szCs w:val="32"/>
    </w:rPr>
  </w:style>
  <w:style w:type="table" w:styleId="PlainTable5">
    <w:name w:val="Plain Table 5"/>
    <w:basedOn w:val="TableNormal"/>
    <w:uiPriority w:val="45"/>
    <w:rsid w:val="009C6A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9C6A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5">
    <w:name w:val="List Table 1 Light Accent 5"/>
    <w:basedOn w:val="TableNormal"/>
    <w:uiPriority w:val="46"/>
    <w:rsid w:val="00B224E6"/>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Header2">
    <w:name w:val="Header 2"/>
    <w:basedOn w:val="PSHeader"/>
    <w:link w:val="Header2Char"/>
    <w:rsid w:val="00D16D1E"/>
    <w:rPr>
      <w:sz w:val="24"/>
    </w:rPr>
  </w:style>
  <w:style w:type="character" w:customStyle="1" w:styleId="Header2Char">
    <w:name w:val="Header 2 Char"/>
    <w:basedOn w:val="PSHeaderChar"/>
    <w:link w:val="Header2"/>
    <w:rsid w:val="00D16D1E"/>
    <w:rPr>
      <w:rFonts w:ascii="Bahnschrift" w:eastAsiaTheme="majorEastAsia" w:hAnsi="Bahnschrift" w:cstheme="majorBidi"/>
      <w:color w:val="2F5496" w:themeColor="accent1" w:themeShade="BF"/>
      <w:sz w:val="24"/>
      <w:szCs w:val="32"/>
    </w:rPr>
  </w:style>
  <w:style w:type="character" w:styleId="Hyperlink">
    <w:name w:val="Hyperlink"/>
    <w:basedOn w:val="DefaultParagraphFont"/>
    <w:uiPriority w:val="99"/>
    <w:unhideWhenUsed/>
    <w:rsid w:val="00264793"/>
    <w:rPr>
      <w:color w:val="0563C1" w:themeColor="hyperlink"/>
      <w:u w:val="single"/>
    </w:rPr>
  </w:style>
  <w:style w:type="character" w:styleId="UnresolvedMention">
    <w:name w:val="Unresolved Mention"/>
    <w:basedOn w:val="DefaultParagraphFont"/>
    <w:uiPriority w:val="99"/>
    <w:semiHidden/>
    <w:unhideWhenUsed/>
    <w:rsid w:val="00264793"/>
    <w:rPr>
      <w:color w:val="605E5C"/>
      <w:shd w:val="clear" w:color="auto" w:fill="E1DFDD"/>
    </w:rPr>
  </w:style>
  <w:style w:type="character" w:styleId="FollowedHyperlink">
    <w:name w:val="FollowedHyperlink"/>
    <w:basedOn w:val="DefaultParagraphFont"/>
    <w:uiPriority w:val="99"/>
    <w:semiHidden/>
    <w:unhideWhenUsed/>
    <w:rsid w:val="00D6243A"/>
    <w:rPr>
      <w:color w:val="954F72" w:themeColor="followedHyperlink"/>
      <w:u w:val="single"/>
    </w:rPr>
  </w:style>
  <w:style w:type="paragraph" w:styleId="Title">
    <w:name w:val="Title"/>
    <w:aliases w:val="PS Title"/>
    <w:basedOn w:val="Normal"/>
    <w:next w:val="Normal"/>
    <w:link w:val="TitleChar"/>
    <w:uiPriority w:val="10"/>
    <w:qFormat/>
    <w:rsid w:val="00231F38"/>
    <w:pPr>
      <w:contextualSpacing/>
    </w:pPr>
    <w:rPr>
      <w:rFonts w:ascii="Bahnschrift SemiBold" w:eastAsiaTheme="majorEastAsia" w:hAnsi="Bahnschrift SemiBold" w:cstheme="majorBidi"/>
      <w:color w:val="072560"/>
      <w:spacing w:val="-10"/>
      <w:kern w:val="28"/>
      <w:sz w:val="56"/>
      <w:szCs w:val="56"/>
    </w:rPr>
  </w:style>
  <w:style w:type="character" w:customStyle="1" w:styleId="TitleChar">
    <w:name w:val="Title Char"/>
    <w:aliases w:val="PS Title Char"/>
    <w:basedOn w:val="DefaultParagraphFont"/>
    <w:link w:val="Title"/>
    <w:uiPriority w:val="10"/>
    <w:rsid w:val="00231F38"/>
    <w:rPr>
      <w:rFonts w:ascii="Bahnschrift SemiBold" w:eastAsiaTheme="majorEastAsia" w:hAnsi="Bahnschrift SemiBold" w:cstheme="majorBidi"/>
      <w:color w:val="072560"/>
      <w:spacing w:val="-10"/>
      <w:kern w:val="28"/>
      <w:sz w:val="56"/>
      <w:szCs w:val="56"/>
    </w:rPr>
  </w:style>
  <w:style w:type="paragraph" w:styleId="NoSpacing">
    <w:name w:val="No Spacing"/>
    <w:aliases w:val="PS No Spacing"/>
    <w:uiPriority w:val="1"/>
    <w:qFormat/>
    <w:rsid w:val="00231F38"/>
    <w:pPr>
      <w:spacing w:after="0" w:line="240" w:lineRule="auto"/>
    </w:pPr>
    <w:rPr>
      <w:rFonts w:ascii="Bahnschrift Light" w:hAnsi="Bahnschrift Light"/>
      <w:color w:val="000000" w:themeColor="text1"/>
    </w:rPr>
  </w:style>
  <w:style w:type="character" w:customStyle="1" w:styleId="Heading2Char">
    <w:name w:val="Heading 2 Char"/>
    <w:aliases w:val="PS Heading 2 Char"/>
    <w:basedOn w:val="DefaultParagraphFont"/>
    <w:link w:val="Heading2"/>
    <w:uiPriority w:val="9"/>
    <w:rsid w:val="00022C0B"/>
    <w:rPr>
      <w:rFonts w:ascii="Bahnschrift SemiLight" w:eastAsiaTheme="majorEastAsia" w:hAnsi="Bahnschrift SemiLight" w:cstheme="majorBidi"/>
      <w:color w:val="00596D"/>
      <w:sz w:val="26"/>
      <w:szCs w:val="26"/>
      <w:lang w:eastAsia="en-GB"/>
    </w:rPr>
  </w:style>
  <w:style w:type="character" w:customStyle="1" w:styleId="Heading3Char">
    <w:name w:val="Heading 3 Char"/>
    <w:aliases w:val="PS Heading 3 Char"/>
    <w:basedOn w:val="DefaultParagraphFont"/>
    <w:link w:val="Heading3"/>
    <w:uiPriority w:val="9"/>
    <w:rsid w:val="000E03EC"/>
    <w:rPr>
      <w:rFonts w:ascii="Bahnschrift SemiLight" w:eastAsiaTheme="majorEastAsia" w:hAnsi="Bahnschrift SemiLight" w:cstheme="majorBidi"/>
      <w:color w:val="00ACC1"/>
      <w:sz w:val="24"/>
      <w:szCs w:val="24"/>
    </w:rPr>
  </w:style>
  <w:style w:type="character" w:customStyle="1" w:styleId="Heading4Char">
    <w:name w:val="Heading 4 Char"/>
    <w:basedOn w:val="DefaultParagraphFont"/>
    <w:link w:val="Heading4"/>
    <w:uiPriority w:val="9"/>
    <w:rsid w:val="000E03E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164B44"/>
    <w:rPr>
      <w:color w:val="808080"/>
    </w:rPr>
  </w:style>
  <w:style w:type="paragraph" w:styleId="Subtitle">
    <w:name w:val="Subtitle"/>
    <w:basedOn w:val="Normal"/>
    <w:next w:val="Normal"/>
    <w:link w:val="SubtitleChar"/>
    <w:uiPriority w:val="11"/>
    <w:qFormat/>
    <w:rsid w:val="00384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67"/>
    <w:rPr>
      <w:rFonts w:eastAsiaTheme="minorEastAsia"/>
      <w:color w:val="5A5A5A" w:themeColor="text1" w:themeTint="A5"/>
      <w:spacing w:val="15"/>
    </w:rPr>
  </w:style>
  <w:style w:type="character" w:styleId="SubtleEmphasis">
    <w:name w:val="Subtle Emphasis"/>
    <w:basedOn w:val="DefaultParagraphFont"/>
    <w:uiPriority w:val="19"/>
    <w:qFormat/>
    <w:rsid w:val="00384867"/>
    <w:rPr>
      <w:i/>
      <w:iCs/>
      <w:color w:val="404040" w:themeColor="text1" w:themeTint="BF"/>
    </w:rPr>
  </w:style>
  <w:style w:type="character" w:styleId="Emphasis">
    <w:name w:val="Emphasis"/>
    <w:basedOn w:val="DefaultParagraphFont"/>
    <w:uiPriority w:val="20"/>
    <w:qFormat/>
    <w:rsid w:val="00384867"/>
    <w:rPr>
      <w:i/>
      <w:iCs/>
    </w:rPr>
  </w:style>
  <w:style w:type="character" w:styleId="IntenseEmphasis">
    <w:name w:val="Intense Emphasis"/>
    <w:basedOn w:val="DefaultParagraphFont"/>
    <w:uiPriority w:val="21"/>
    <w:qFormat/>
    <w:rsid w:val="00384867"/>
    <w:rPr>
      <w:i/>
      <w:iCs/>
      <w:color w:val="4472C4" w:themeColor="accent1"/>
    </w:rPr>
  </w:style>
  <w:style w:type="paragraph" w:styleId="TOC1">
    <w:name w:val="toc 1"/>
    <w:basedOn w:val="PSHeader"/>
    <w:next w:val="Normal"/>
    <w:autoRedefine/>
    <w:uiPriority w:val="39"/>
    <w:unhideWhenUsed/>
    <w:qFormat/>
    <w:rsid w:val="002A6189"/>
    <w:pPr>
      <w:spacing w:before="0"/>
    </w:pPr>
    <w:rPr>
      <w:sz w:val="32"/>
    </w:rPr>
  </w:style>
  <w:style w:type="paragraph" w:styleId="TOC2">
    <w:name w:val="toc 2"/>
    <w:basedOn w:val="Heading1"/>
    <w:next w:val="Heading1"/>
    <w:autoRedefine/>
    <w:uiPriority w:val="39"/>
    <w:unhideWhenUsed/>
    <w:qFormat/>
    <w:rsid w:val="007541C9"/>
    <w:pPr>
      <w:spacing w:before="0"/>
      <w:ind w:left="720"/>
    </w:pPr>
    <w:rPr>
      <w:sz w:val="28"/>
    </w:rPr>
  </w:style>
  <w:style w:type="paragraph" w:styleId="TOC3">
    <w:name w:val="toc 3"/>
    <w:basedOn w:val="Heading2"/>
    <w:next w:val="Heading2"/>
    <w:autoRedefine/>
    <w:uiPriority w:val="39"/>
    <w:unhideWhenUsed/>
    <w:qFormat/>
    <w:rsid w:val="007541C9"/>
    <w:pPr>
      <w:spacing w:before="0"/>
      <w:ind w:left="1440"/>
    </w:pPr>
    <w:rPr>
      <w:sz w:val="22"/>
    </w:rPr>
  </w:style>
  <w:style w:type="paragraph" w:styleId="TOCHeading">
    <w:name w:val="TOC Heading"/>
    <w:basedOn w:val="Heading1"/>
    <w:next w:val="Normal"/>
    <w:uiPriority w:val="39"/>
    <w:unhideWhenUsed/>
    <w:qFormat/>
    <w:rsid w:val="000007D2"/>
    <w:pPr>
      <w:outlineLvl w:val="9"/>
    </w:pPr>
    <w:rPr>
      <w:rFonts w:asciiTheme="majorHAnsi" w:hAnsiTheme="majorHAnsi"/>
      <w:color w:val="2F5496" w:themeColor="accent1" w:themeShade="BF"/>
      <w:lang w:val="en-US"/>
    </w:rPr>
  </w:style>
  <w:style w:type="paragraph" w:styleId="ListParagraph">
    <w:name w:val="List Paragraph"/>
    <w:basedOn w:val="Normal"/>
    <w:uiPriority w:val="34"/>
    <w:qFormat/>
    <w:rsid w:val="00E159D4"/>
    <w:pPr>
      <w:ind w:left="720"/>
      <w:contextualSpacing/>
    </w:pPr>
    <w:rPr>
      <w:kern w:val="2"/>
      <w14:ligatures w14:val="standardContextual"/>
    </w:rPr>
  </w:style>
  <w:style w:type="paragraph" w:styleId="NormalWeb">
    <w:name w:val="Normal (Web)"/>
    <w:basedOn w:val="Normal"/>
    <w:uiPriority w:val="99"/>
    <w:semiHidden/>
    <w:unhideWhenUsed/>
    <w:rsid w:val="00360C46"/>
  </w:style>
  <w:style w:type="character" w:customStyle="1" w:styleId="apple-converted-space">
    <w:name w:val="apple-converted-space"/>
    <w:basedOn w:val="DefaultParagraphFont"/>
    <w:rsid w:val="00D11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676">
      <w:bodyDiv w:val="1"/>
      <w:marLeft w:val="0"/>
      <w:marRight w:val="0"/>
      <w:marTop w:val="0"/>
      <w:marBottom w:val="0"/>
      <w:divBdr>
        <w:top w:val="none" w:sz="0" w:space="0" w:color="auto"/>
        <w:left w:val="none" w:sz="0" w:space="0" w:color="auto"/>
        <w:bottom w:val="none" w:sz="0" w:space="0" w:color="auto"/>
        <w:right w:val="none" w:sz="0" w:space="0" w:color="auto"/>
      </w:divBdr>
    </w:div>
    <w:div w:id="8873130">
      <w:bodyDiv w:val="1"/>
      <w:marLeft w:val="0"/>
      <w:marRight w:val="0"/>
      <w:marTop w:val="0"/>
      <w:marBottom w:val="0"/>
      <w:divBdr>
        <w:top w:val="none" w:sz="0" w:space="0" w:color="auto"/>
        <w:left w:val="none" w:sz="0" w:space="0" w:color="auto"/>
        <w:bottom w:val="none" w:sz="0" w:space="0" w:color="auto"/>
        <w:right w:val="none" w:sz="0" w:space="0" w:color="auto"/>
      </w:divBdr>
    </w:div>
    <w:div w:id="11492009">
      <w:bodyDiv w:val="1"/>
      <w:marLeft w:val="0"/>
      <w:marRight w:val="0"/>
      <w:marTop w:val="0"/>
      <w:marBottom w:val="0"/>
      <w:divBdr>
        <w:top w:val="none" w:sz="0" w:space="0" w:color="auto"/>
        <w:left w:val="none" w:sz="0" w:space="0" w:color="auto"/>
        <w:bottom w:val="none" w:sz="0" w:space="0" w:color="auto"/>
        <w:right w:val="none" w:sz="0" w:space="0" w:color="auto"/>
      </w:divBdr>
    </w:div>
    <w:div w:id="41367140">
      <w:bodyDiv w:val="1"/>
      <w:marLeft w:val="0"/>
      <w:marRight w:val="0"/>
      <w:marTop w:val="0"/>
      <w:marBottom w:val="0"/>
      <w:divBdr>
        <w:top w:val="none" w:sz="0" w:space="0" w:color="auto"/>
        <w:left w:val="none" w:sz="0" w:space="0" w:color="auto"/>
        <w:bottom w:val="none" w:sz="0" w:space="0" w:color="auto"/>
        <w:right w:val="none" w:sz="0" w:space="0" w:color="auto"/>
      </w:divBdr>
    </w:div>
    <w:div w:id="58485038">
      <w:bodyDiv w:val="1"/>
      <w:marLeft w:val="0"/>
      <w:marRight w:val="0"/>
      <w:marTop w:val="0"/>
      <w:marBottom w:val="0"/>
      <w:divBdr>
        <w:top w:val="none" w:sz="0" w:space="0" w:color="auto"/>
        <w:left w:val="none" w:sz="0" w:space="0" w:color="auto"/>
        <w:bottom w:val="none" w:sz="0" w:space="0" w:color="auto"/>
        <w:right w:val="none" w:sz="0" w:space="0" w:color="auto"/>
      </w:divBdr>
    </w:div>
    <w:div w:id="59794021">
      <w:bodyDiv w:val="1"/>
      <w:marLeft w:val="0"/>
      <w:marRight w:val="0"/>
      <w:marTop w:val="0"/>
      <w:marBottom w:val="0"/>
      <w:divBdr>
        <w:top w:val="none" w:sz="0" w:space="0" w:color="auto"/>
        <w:left w:val="none" w:sz="0" w:space="0" w:color="auto"/>
        <w:bottom w:val="none" w:sz="0" w:space="0" w:color="auto"/>
        <w:right w:val="none" w:sz="0" w:space="0" w:color="auto"/>
      </w:divBdr>
    </w:div>
    <w:div w:id="85620486">
      <w:bodyDiv w:val="1"/>
      <w:marLeft w:val="0"/>
      <w:marRight w:val="0"/>
      <w:marTop w:val="0"/>
      <w:marBottom w:val="0"/>
      <w:divBdr>
        <w:top w:val="none" w:sz="0" w:space="0" w:color="auto"/>
        <w:left w:val="none" w:sz="0" w:space="0" w:color="auto"/>
        <w:bottom w:val="none" w:sz="0" w:space="0" w:color="auto"/>
        <w:right w:val="none" w:sz="0" w:space="0" w:color="auto"/>
      </w:divBdr>
    </w:div>
    <w:div w:id="86580431">
      <w:bodyDiv w:val="1"/>
      <w:marLeft w:val="0"/>
      <w:marRight w:val="0"/>
      <w:marTop w:val="0"/>
      <w:marBottom w:val="0"/>
      <w:divBdr>
        <w:top w:val="none" w:sz="0" w:space="0" w:color="auto"/>
        <w:left w:val="none" w:sz="0" w:space="0" w:color="auto"/>
        <w:bottom w:val="none" w:sz="0" w:space="0" w:color="auto"/>
        <w:right w:val="none" w:sz="0" w:space="0" w:color="auto"/>
      </w:divBdr>
    </w:div>
    <w:div w:id="88894823">
      <w:bodyDiv w:val="1"/>
      <w:marLeft w:val="0"/>
      <w:marRight w:val="0"/>
      <w:marTop w:val="0"/>
      <w:marBottom w:val="0"/>
      <w:divBdr>
        <w:top w:val="none" w:sz="0" w:space="0" w:color="auto"/>
        <w:left w:val="none" w:sz="0" w:space="0" w:color="auto"/>
        <w:bottom w:val="none" w:sz="0" w:space="0" w:color="auto"/>
        <w:right w:val="none" w:sz="0" w:space="0" w:color="auto"/>
      </w:divBdr>
    </w:div>
    <w:div w:id="96607411">
      <w:bodyDiv w:val="1"/>
      <w:marLeft w:val="0"/>
      <w:marRight w:val="0"/>
      <w:marTop w:val="0"/>
      <w:marBottom w:val="0"/>
      <w:divBdr>
        <w:top w:val="none" w:sz="0" w:space="0" w:color="auto"/>
        <w:left w:val="none" w:sz="0" w:space="0" w:color="auto"/>
        <w:bottom w:val="none" w:sz="0" w:space="0" w:color="auto"/>
        <w:right w:val="none" w:sz="0" w:space="0" w:color="auto"/>
      </w:divBdr>
    </w:div>
    <w:div w:id="97331299">
      <w:bodyDiv w:val="1"/>
      <w:marLeft w:val="0"/>
      <w:marRight w:val="0"/>
      <w:marTop w:val="0"/>
      <w:marBottom w:val="0"/>
      <w:divBdr>
        <w:top w:val="none" w:sz="0" w:space="0" w:color="auto"/>
        <w:left w:val="none" w:sz="0" w:space="0" w:color="auto"/>
        <w:bottom w:val="none" w:sz="0" w:space="0" w:color="auto"/>
        <w:right w:val="none" w:sz="0" w:space="0" w:color="auto"/>
      </w:divBdr>
    </w:div>
    <w:div w:id="104425237">
      <w:bodyDiv w:val="1"/>
      <w:marLeft w:val="0"/>
      <w:marRight w:val="0"/>
      <w:marTop w:val="0"/>
      <w:marBottom w:val="0"/>
      <w:divBdr>
        <w:top w:val="none" w:sz="0" w:space="0" w:color="auto"/>
        <w:left w:val="none" w:sz="0" w:space="0" w:color="auto"/>
        <w:bottom w:val="none" w:sz="0" w:space="0" w:color="auto"/>
        <w:right w:val="none" w:sz="0" w:space="0" w:color="auto"/>
      </w:divBdr>
    </w:div>
    <w:div w:id="109015813">
      <w:bodyDiv w:val="1"/>
      <w:marLeft w:val="0"/>
      <w:marRight w:val="0"/>
      <w:marTop w:val="0"/>
      <w:marBottom w:val="0"/>
      <w:divBdr>
        <w:top w:val="none" w:sz="0" w:space="0" w:color="auto"/>
        <w:left w:val="none" w:sz="0" w:space="0" w:color="auto"/>
        <w:bottom w:val="none" w:sz="0" w:space="0" w:color="auto"/>
        <w:right w:val="none" w:sz="0" w:space="0" w:color="auto"/>
      </w:divBdr>
    </w:div>
    <w:div w:id="127624349">
      <w:bodyDiv w:val="1"/>
      <w:marLeft w:val="0"/>
      <w:marRight w:val="0"/>
      <w:marTop w:val="0"/>
      <w:marBottom w:val="0"/>
      <w:divBdr>
        <w:top w:val="none" w:sz="0" w:space="0" w:color="auto"/>
        <w:left w:val="none" w:sz="0" w:space="0" w:color="auto"/>
        <w:bottom w:val="none" w:sz="0" w:space="0" w:color="auto"/>
        <w:right w:val="none" w:sz="0" w:space="0" w:color="auto"/>
      </w:divBdr>
    </w:div>
    <w:div w:id="197860453">
      <w:bodyDiv w:val="1"/>
      <w:marLeft w:val="0"/>
      <w:marRight w:val="0"/>
      <w:marTop w:val="0"/>
      <w:marBottom w:val="0"/>
      <w:divBdr>
        <w:top w:val="none" w:sz="0" w:space="0" w:color="auto"/>
        <w:left w:val="none" w:sz="0" w:space="0" w:color="auto"/>
        <w:bottom w:val="none" w:sz="0" w:space="0" w:color="auto"/>
        <w:right w:val="none" w:sz="0" w:space="0" w:color="auto"/>
      </w:divBdr>
    </w:div>
    <w:div w:id="224343851">
      <w:bodyDiv w:val="1"/>
      <w:marLeft w:val="0"/>
      <w:marRight w:val="0"/>
      <w:marTop w:val="0"/>
      <w:marBottom w:val="0"/>
      <w:divBdr>
        <w:top w:val="none" w:sz="0" w:space="0" w:color="auto"/>
        <w:left w:val="none" w:sz="0" w:space="0" w:color="auto"/>
        <w:bottom w:val="none" w:sz="0" w:space="0" w:color="auto"/>
        <w:right w:val="none" w:sz="0" w:space="0" w:color="auto"/>
      </w:divBdr>
    </w:div>
    <w:div w:id="242420042">
      <w:bodyDiv w:val="1"/>
      <w:marLeft w:val="0"/>
      <w:marRight w:val="0"/>
      <w:marTop w:val="0"/>
      <w:marBottom w:val="0"/>
      <w:divBdr>
        <w:top w:val="none" w:sz="0" w:space="0" w:color="auto"/>
        <w:left w:val="none" w:sz="0" w:space="0" w:color="auto"/>
        <w:bottom w:val="none" w:sz="0" w:space="0" w:color="auto"/>
        <w:right w:val="none" w:sz="0" w:space="0" w:color="auto"/>
      </w:divBdr>
    </w:div>
    <w:div w:id="246500726">
      <w:bodyDiv w:val="1"/>
      <w:marLeft w:val="0"/>
      <w:marRight w:val="0"/>
      <w:marTop w:val="0"/>
      <w:marBottom w:val="0"/>
      <w:divBdr>
        <w:top w:val="none" w:sz="0" w:space="0" w:color="auto"/>
        <w:left w:val="none" w:sz="0" w:space="0" w:color="auto"/>
        <w:bottom w:val="none" w:sz="0" w:space="0" w:color="auto"/>
        <w:right w:val="none" w:sz="0" w:space="0" w:color="auto"/>
      </w:divBdr>
    </w:div>
    <w:div w:id="246889434">
      <w:bodyDiv w:val="1"/>
      <w:marLeft w:val="0"/>
      <w:marRight w:val="0"/>
      <w:marTop w:val="0"/>
      <w:marBottom w:val="0"/>
      <w:divBdr>
        <w:top w:val="none" w:sz="0" w:space="0" w:color="auto"/>
        <w:left w:val="none" w:sz="0" w:space="0" w:color="auto"/>
        <w:bottom w:val="none" w:sz="0" w:space="0" w:color="auto"/>
        <w:right w:val="none" w:sz="0" w:space="0" w:color="auto"/>
      </w:divBdr>
    </w:div>
    <w:div w:id="258146980">
      <w:bodyDiv w:val="1"/>
      <w:marLeft w:val="0"/>
      <w:marRight w:val="0"/>
      <w:marTop w:val="0"/>
      <w:marBottom w:val="0"/>
      <w:divBdr>
        <w:top w:val="none" w:sz="0" w:space="0" w:color="auto"/>
        <w:left w:val="none" w:sz="0" w:space="0" w:color="auto"/>
        <w:bottom w:val="none" w:sz="0" w:space="0" w:color="auto"/>
        <w:right w:val="none" w:sz="0" w:space="0" w:color="auto"/>
      </w:divBdr>
    </w:div>
    <w:div w:id="273559850">
      <w:bodyDiv w:val="1"/>
      <w:marLeft w:val="0"/>
      <w:marRight w:val="0"/>
      <w:marTop w:val="0"/>
      <w:marBottom w:val="0"/>
      <w:divBdr>
        <w:top w:val="none" w:sz="0" w:space="0" w:color="auto"/>
        <w:left w:val="none" w:sz="0" w:space="0" w:color="auto"/>
        <w:bottom w:val="none" w:sz="0" w:space="0" w:color="auto"/>
        <w:right w:val="none" w:sz="0" w:space="0" w:color="auto"/>
      </w:divBdr>
    </w:div>
    <w:div w:id="278609085">
      <w:bodyDiv w:val="1"/>
      <w:marLeft w:val="0"/>
      <w:marRight w:val="0"/>
      <w:marTop w:val="0"/>
      <w:marBottom w:val="0"/>
      <w:divBdr>
        <w:top w:val="none" w:sz="0" w:space="0" w:color="auto"/>
        <w:left w:val="none" w:sz="0" w:space="0" w:color="auto"/>
        <w:bottom w:val="none" w:sz="0" w:space="0" w:color="auto"/>
        <w:right w:val="none" w:sz="0" w:space="0" w:color="auto"/>
      </w:divBdr>
    </w:div>
    <w:div w:id="305354797">
      <w:bodyDiv w:val="1"/>
      <w:marLeft w:val="0"/>
      <w:marRight w:val="0"/>
      <w:marTop w:val="0"/>
      <w:marBottom w:val="0"/>
      <w:divBdr>
        <w:top w:val="none" w:sz="0" w:space="0" w:color="auto"/>
        <w:left w:val="none" w:sz="0" w:space="0" w:color="auto"/>
        <w:bottom w:val="none" w:sz="0" w:space="0" w:color="auto"/>
        <w:right w:val="none" w:sz="0" w:space="0" w:color="auto"/>
      </w:divBdr>
    </w:div>
    <w:div w:id="309680145">
      <w:bodyDiv w:val="1"/>
      <w:marLeft w:val="0"/>
      <w:marRight w:val="0"/>
      <w:marTop w:val="0"/>
      <w:marBottom w:val="0"/>
      <w:divBdr>
        <w:top w:val="none" w:sz="0" w:space="0" w:color="auto"/>
        <w:left w:val="none" w:sz="0" w:space="0" w:color="auto"/>
        <w:bottom w:val="none" w:sz="0" w:space="0" w:color="auto"/>
        <w:right w:val="none" w:sz="0" w:space="0" w:color="auto"/>
      </w:divBdr>
    </w:div>
    <w:div w:id="333996172">
      <w:bodyDiv w:val="1"/>
      <w:marLeft w:val="0"/>
      <w:marRight w:val="0"/>
      <w:marTop w:val="0"/>
      <w:marBottom w:val="0"/>
      <w:divBdr>
        <w:top w:val="none" w:sz="0" w:space="0" w:color="auto"/>
        <w:left w:val="none" w:sz="0" w:space="0" w:color="auto"/>
        <w:bottom w:val="none" w:sz="0" w:space="0" w:color="auto"/>
        <w:right w:val="none" w:sz="0" w:space="0" w:color="auto"/>
      </w:divBdr>
    </w:div>
    <w:div w:id="346517830">
      <w:bodyDiv w:val="1"/>
      <w:marLeft w:val="0"/>
      <w:marRight w:val="0"/>
      <w:marTop w:val="0"/>
      <w:marBottom w:val="0"/>
      <w:divBdr>
        <w:top w:val="none" w:sz="0" w:space="0" w:color="auto"/>
        <w:left w:val="none" w:sz="0" w:space="0" w:color="auto"/>
        <w:bottom w:val="none" w:sz="0" w:space="0" w:color="auto"/>
        <w:right w:val="none" w:sz="0" w:space="0" w:color="auto"/>
      </w:divBdr>
    </w:div>
    <w:div w:id="346949170">
      <w:bodyDiv w:val="1"/>
      <w:marLeft w:val="0"/>
      <w:marRight w:val="0"/>
      <w:marTop w:val="0"/>
      <w:marBottom w:val="0"/>
      <w:divBdr>
        <w:top w:val="none" w:sz="0" w:space="0" w:color="auto"/>
        <w:left w:val="none" w:sz="0" w:space="0" w:color="auto"/>
        <w:bottom w:val="none" w:sz="0" w:space="0" w:color="auto"/>
        <w:right w:val="none" w:sz="0" w:space="0" w:color="auto"/>
      </w:divBdr>
      <w:divsChild>
        <w:div w:id="1379163267">
          <w:marLeft w:val="0"/>
          <w:marRight w:val="0"/>
          <w:marTop w:val="0"/>
          <w:marBottom w:val="0"/>
          <w:divBdr>
            <w:top w:val="none" w:sz="0" w:space="0" w:color="auto"/>
            <w:left w:val="none" w:sz="0" w:space="0" w:color="auto"/>
            <w:bottom w:val="none" w:sz="0" w:space="0" w:color="auto"/>
            <w:right w:val="none" w:sz="0" w:space="0" w:color="auto"/>
          </w:divBdr>
          <w:divsChild>
            <w:div w:id="1608266701">
              <w:marLeft w:val="0"/>
              <w:marRight w:val="0"/>
              <w:marTop w:val="0"/>
              <w:marBottom w:val="0"/>
              <w:divBdr>
                <w:top w:val="none" w:sz="0" w:space="0" w:color="auto"/>
                <w:left w:val="none" w:sz="0" w:space="0" w:color="auto"/>
                <w:bottom w:val="none" w:sz="0" w:space="0" w:color="auto"/>
                <w:right w:val="none" w:sz="0" w:space="0" w:color="auto"/>
              </w:divBdr>
              <w:divsChild>
                <w:div w:id="2031642687">
                  <w:marLeft w:val="0"/>
                  <w:marRight w:val="0"/>
                  <w:marTop w:val="0"/>
                  <w:marBottom w:val="0"/>
                  <w:divBdr>
                    <w:top w:val="none" w:sz="0" w:space="0" w:color="auto"/>
                    <w:left w:val="none" w:sz="0" w:space="0" w:color="auto"/>
                    <w:bottom w:val="none" w:sz="0" w:space="0" w:color="auto"/>
                    <w:right w:val="none" w:sz="0" w:space="0" w:color="auto"/>
                  </w:divBdr>
                  <w:divsChild>
                    <w:div w:id="1569220368">
                      <w:marLeft w:val="0"/>
                      <w:marRight w:val="0"/>
                      <w:marTop w:val="0"/>
                      <w:marBottom w:val="0"/>
                      <w:divBdr>
                        <w:top w:val="none" w:sz="0" w:space="0" w:color="auto"/>
                        <w:left w:val="none" w:sz="0" w:space="0" w:color="auto"/>
                        <w:bottom w:val="none" w:sz="0" w:space="0" w:color="auto"/>
                        <w:right w:val="none" w:sz="0" w:space="0" w:color="auto"/>
                      </w:divBdr>
                      <w:divsChild>
                        <w:div w:id="8563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63438">
          <w:marLeft w:val="0"/>
          <w:marRight w:val="0"/>
          <w:marTop w:val="0"/>
          <w:marBottom w:val="0"/>
          <w:divBdr>
            <w:top w:val="none" w:sz="0" w:space="0" w:color="auto"/>
            <w:left w:val="none" w:sz="0" w:space="0" w:color="auto"/>
            <w:bottom w:val="none" w:sz="0" w:space="0" w:color="auto"/>
            <w:right w:val="none" w:sz="0" w:space="0" w:color="auto"/>
          </w:divBdr>
          <w:divsChild>
            <w:div w:id="361175037">
              <w:marLeft w:val="0"/>
              <w:marRight w:val="0"/>
              <w:marTop w:val="0"/>
              <w:marBottom w:val="0"/>
              <w:divBdr>
                <w:top w:val="none" w:sz="0" w:space="0" w:color="auto"/>
                <w:left w:val="none" w:sz="0" w:space="0" w:color="auto"/>
                <w:bottom w:val="none" w:sz="0" w:space="0" w:color="auto"/>
                <w:right w:val="none" w:sz="0" w:space="0" w:color="auto"/>
              </w:divBdr>
              <w:divsChild>
                <w:div w:id="1479421812">
                  <w:marLeft w:val="0"/>
                  <w:marRight w:val="0"/>
                  <w:marTop w:val="0"/>
                  <w:marBottom w:val="0"/>
                  <w:divBdr>
                    <w:top w:val="none" w:sz="0" w:space="0" w:color="auto"/>
                    <w:left w:val="none" w:sz="0" w:space="0" w:color="auto"/>
                    <w:bottom w:val="none" w:sz="0" w:space="0" w:color="auto"/>
                    <w:right w:val="none" w:sz="0" w:space="0" w:color="auto"/>
                  </w:divBdr>
                  <w:divsChild>
                    <w:div w:id="637149516">
                      <w:marLeft w:val="0"/>
                      <w:marRight w:val="0"/>
                      <w:marTop w:val="0"/>
                      <w:marBottom w:val="0"/>
                      <w:divBdr>
                        <w:top w:val="none" w:sz="0" w:space="0" w:color="auto"/>
                        <w:left w:val="none" w:sz="0" w:space="0" w:color="auto"/>
                        <w:bottom w:val="none" w:sz="0" w:space="0" w:color="auto"/>
                        <w:right w:val="none" w:sz="0" w:space="0" w:color="auto"/>
                      </w:divBdr>
                      <w:divsChild>
                        <w:div w:id="667441256">
                          <w:marLeft w:val="0"/>
                          <w:marRight w:val="0"/>
                          <w:marTop w:val="0"/>
                          <w:marBottom w:val="0"/>
                          <w:divBdr>
                            <w:top w:val="none" w:sz="0" w:space="0" w:color="auto"/>
                            <w:left w:val="none" w:sz="0" w:space="0" w:color="auto"/>
                            <w:bottom w:val="none" w:sz="0" w:space="0" w:color="auto"/>
                            <w:right w:val="none" w:sz="0" w:space="0" w:color="auto"/>
                          </w:divBdr>
                        </w:div>
                      </w:divsChild>
                    </w:div>
                    <w:div w:id="583416121">
                      <w:marLeft w:val="0"/>
                      <w:marRight w:val="0"/>
                      <w:marTop w:val="0"/>
                      <w:marBottom w:val="0"/>
                      <w:divBdr>
                        <w:top w:val="none" w:sz="0" w:space="0" w:color="auto"/>
                        <w:left w:val="none" w:sz="0" w:space="0" w:color="auto"/>
                        <w:bottom w:val="none" w:sz="0" w:space="0" w:color="auto"/>
                        <w:right w:val="none" w:sz="0" w:space="0" w:color="auto"/>
                      </w:divBdr>
                      <w:divsChild>
                        <w:div w:id="1608543164">
                          <w:marLeft w:val="0"/>
                          <w:marRight w:val="0"/>
                          <w:marTop w:val="0"/>
                          <w:marBottom w:val="0"/>
                          <w:divBdr>
                            <w:top w:val="none" w:sz="0" w:space="0" w:color="auto"/>
                            <w:left w:val="none" w:sz="0" w:space="0" w:color="auto"/>
                            <w:bottom w:val="none" w:sz="0" w:space="0" w:color="auto"/>
                            <w:right w:val="none" w:sz="0" w:space="0" w:color="auto"/>
                          </w:divBdr>
                          <w:divsChild>
                            <w:div w:id="15389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976557">
      <w:bodyDiv w:val="1"/>
      <w:marLeft w:val="0"/>
      <w:marRight w:val="0"/>
      <w:marTop w:val="0"/>
      <w:marBottom w:val="0"/>
      <w:divBdr>
        <w:top w:val="none" w:sz="0" w:space="0" w:color="auto"/>
        <w:left w:val="none" w:sz="0" w:space="0" w:color="auto"/>
        <w:bottom w:val="none" w:sz="0" w:space="0" w:color="auto"/>
        <w:right w:val="none" w:sz="0" w:space="0" w:color="auto"/>
      </w:divBdr>
    </w:div>
    <w:div w:id="358120271">
      <w:bodyDiv w:val="1"/>
      <w:marLeft w:val="0"/>
      <w:marRight w:val="0"/>
      <w:marTop w:val="0"/>
      <w:marBottom w:val="0"/>
      <w:divBdr>
        <w:top w:val="none" w:sz="0" w:space="0" w:color="auto"/>
        <w:left w:val="none" w:sz="0" w:space="0" w:color="auto"/>
        <w:bottom w:val="none" w:sz="0" w:space="0" w:color="auto"/>
        <w:right w:val="none" w:sz="0" w:space="0" w:color="auto"/>
      </w:divBdr>
    </w:div>
    <w:div w:id="394935346">
      <w:bodyDiv w:val="1"/>
      <w:marLeft w:val="0"/>
      <w:marRight w:val="0"/>
      <w:marTop w:val="0"/>
      <w:marBottom w:val="0"/>
      <w:divBdr>
        <w:top w:val="none" w:sz="0" w:space="0" w:color="auto"/>
        <w:left w:val="none" w:sz="0" w:space="0" w:color="auto"/>
        <w:bottom w:val="none" w:sz="0" w:space="0" w:color="auto"/>
        <w:right w:val="none" w:sz="0" w:space="0" w:color="auto"/>
      </w:divBdr>
    </w:div>
    <w:div w:id="426850848">
      <w:bodyDiv w:val="1"/>
      <w:marLeft w:val="0"/>
      <w:marRight w:val="0"/>
      <w:marTop w:val="0"/>
      <w:marBottom w:val="0"/>
      <w:divBdr>
        <w:top w:val="none" w:sz="0" w:space="0" w:color="auto"/>
        <w:left w:val="none" w:sz="0" w:space="0" w:color="auto"/>
        <w:bottom w:val="none" w:sz="0" w:space="0" w:color="auto"/>
        <w:right w:val="none" w:sz="0" w:space="0" w:color="auto"/>
      </w:divBdr>
    </w:div>
    <w:div w:id="436024800">
      <w:bodyDiv w:val="1"/>
      <w:marLeft w:val="0"/>
      <w:marRight w:val="0"/>
      <w:marTop w:val="0"/>
      <w:marBottom w:val="0"/>
      <w:divBdr>
        <w:top w:val="none" w:sz="0" w:space="0" w:color="auto"/>
        <w:left w:val="none" w:sz="0" w:space="0" w:color="auto"/>
        <w:bottom w:val="none" w:sz="0" w:space="0" w:color="auto"/>
        <w:right w:val="none" w:sz="0" w:space="0" w:color="auto"/>
      </w:divBdr>
    </w:div>
    <w:div w:id="441844094">
      <w:bodyDiv w:val="1"/>
      <w:marLeft w:val="0"/>
      <w:marRight w:val="0"/>
      <w:marTop w:val="0"/>
      <w:marBottom w:val="0"/>
      <w:divBdr>
        <w:top w:val="none" w:sz="0" w:space="0" w:color="auto"/>
        <w:left w:val="none" w:sz="0" w:space="0" w:color="auto"/>
        <w:bottom w:val="none" w:sz="0" w:space="0" w:color="auto"/>
        <w:right w:val="none" w:sz="0" w:space="0" w:color="auto"/>
      </w:divBdr>
    </w:div>
    <w:div w:id="445194735">
      <w:bodyDiv w:val="1"/>
      <w:marLeft w:val="0"/>
      <w:marRight w:val="0"/>
      <w:marTop w:val="0"/>
      <w:marBottom w:val="0"/>
      <w:divBdr>
        <w:top w:val="none" w:sz="0" w:space="0" w:color="auto"/>
        <w:left w:val="none" w:sz="0" w:space="0" w:color="auto"/>
        <w:bottom w:val="none" w:sz="0" w:space="0" w:color="auto"/>
        <w:right w:val="none" w:sz="0" w:space="0" w:color="auto"/>
      </w:divBdr>
    </w:div>
    <w:div w:id="459686425">
      <w:bodyDiv w:val="1"/>
      <w:marLeft w:val="0"/>
      <w:marRight w:val="0"/>
      <w:marTop w:val="0"/>
      <w:marBottom w:val="0"/>
      <w:divBdr>
        <w:top w:val="none" w:sz="0" w:space="0" w:color="auto"/>
        <w:left w:val="none" w:sz="0" w:space="0" w:color="auto"/>
        <w:bottom w:val="none" w:sz="0" w:space="0" w:color="auto"/>
        <w:right w:val="none" w:sz="0" w:space="0" w:color="auto"/>
      </w:divBdr>
    </w:div>
    <w:div w:id="465316831">
      <w:bodyDiv w:val="1"/>
      <w:marLeft w:val="0"/>
      <w:marRight w:val="0"/>
      <w:marTop w:val="0"/>
      <w:marBottom w:val="0"/>
      <w:divBdr>
        <w:top w:val="none" w:sz="0" w:space="0" w:color="auto"/>
        <w:left w:val="none" w:sz="0" w:space="0" w:color="auto"/>
        <w:bottom w:val="none" w:sz="0" w:space="0" w:color="auto"/>
        <w:right w:val="none" w:sz="0" w:space="0" w:color="auto"/>
      </w:divBdr>
    </w:div>
    <w:div w:id="488981534">
      <w:bodyDiv w:val="1"/>
      <w:marLeft w:val="0"/>
      <w:marRight w:val="0"/>
      <w:marTop w:val="0"/>
      <w:marBottom w:val="0"/>
      <w:divBdr>
        <w:top w:val="none" w:sz="0" w:space="0" w:color="auto"/>
        <w:left w:val="none" w:sz="0" w:space="0" w:color="auto"/>
        <w:bottom w:val="none" w:sz="0" w:space="0" w:color="auto"/>
        <w:right w:val="none" w:sz="0" w:space="0" w:color="auto"/>
      </w:divBdr>
    </w:div>
    <w:div w:id="520627725">
      <w:bodyDiv w:val="1"/>
      <w:marLeft w:val="0"/>
      <w:marRight w:val="0"/>
      <w:marTop w:val="0"/>
      <w:marBottom w:val="0"/>
      <w:divBdr>
        <w:top w:val="none" w:sz="0" w:space="0" w:color="auto"/>
        <w:left w:val="none" w:sz="0" w:space="0" w:color="auto"/>
        <w:bottom w:val="none" w:sz="0" w:space="0" w:color="auto"/>
        <w:right w:val="none" w:sz="0" w:space="0" w:color="auto"/>
      </w:divBdr>
    </w:div>
    <w:div w:id="523137260">
      <w:bodyDiv w:val="1"/>
      <w:marLeft w:val="0"/>
      <w:marRight w:val="0"/>
      <w:marTop w:val="0"/>
      <w:marBottom w:val="0"/>
      <w:divBdr>
        <w:top w:val="none" w:sz="0" w:space="0" w:color="auto"/>
        <w:left w:val="none" w:sz="0" w:space="0" w:color="auto"/>
        <w:bottom w:val="none" w:sz="0" w:space="0" w:color="auto"/>
        <w:right w:val="none" w:sz="0" w:space="0" w:color="auto"/>
      </w:divBdr>
    </w:div>
    <w:div w:id="545260543">
      <w:bodyDiv w:val="1"/>
      <w:marLeft w:val="0"/>
      <w:marRight w:val="0"/>
      <w:marTop w:val="0"/>
      <w:marBottom w:val="0"/>
      <w:divBdr>
        <w:top w:val="none" w:sz="0" w:space="0" w:color="auto"/>
        <w:left w:val="none" w:sz="0" w:space="0" w:color="auto"/>
        <w:bottom w:val="none" w:sz="0" w:space="0" w:color="auto"/>
        <w:right w:val="none" w:sz="0" w:space="0" w:color="auto"/>
      </w:divBdr>
    </w:div>
    <w:div w:id="552885745">
      <w:bodyDiv w:val="1"/>
      <w:marLeft w:val="0"/>
      <w:marRight w:val="0"/>
      <w:marTop w:val="0"/>
      <w:marBottom w:val="0"/>
      <w:divBdr>
        <w:top w:val="none" w:sz="0" w:space="0" w:color="auto"/>
        <w:left w:val="none" w:sz="0" w:space="0" w:color="auto"/>
        <w:bottom w:val="none" w:sz="0" w:space="0" w:color="auto"/>
        <w:right w:val="none" w:sz="0" w:space="0" w:color="auto"/>
      </w:divBdr>
    </w:div>
    <w:div w:id="554976404">
      <w:bodyDiv w:val="1"/>
      <w:marLeft w:val="0"/>
      <w:marRight w:val="0"/>
      <w:marTop w:val="0"/>
      <w:marBottom w:val="0"/>
      <w:divBdr>
        <w:top w:val="none" w:sz="0" w:space="0" w:color="auto"/>
        <w:left w:val="none" w:sz="0" w:space="0" w:color="auto"/>
        <w:bottom w:val="none" w:sz="0" w:space="0" w:color="auto"/>
        <w:right w:val="none" w:sz="0" w:space="0" w:color="auto"/>
      </w:divBdr>
    </w:div>
    <w:div w:id="564216709">
      <w:bodyDiv w:val="1"/>
      <w:marLeft w:val="0"/>
      <w:marRight w:val="0"/>
      <w:marTop w:val="0"/>
      <w:marBottom w:val="0"/>
      <w:divBdr>
        <w:top w:val="none" w:sz="0" w:space="0" w:color="auto"/>
        <w:left w:val="none" w:sz="0" w:space="0" w:color="auto"/>
        <w:bottom w:val="none" w:sz="0" w:space="0" w:color="auto"/>
        <w:right w:val="none" w:sz="0" w:space="0" w:color="auto"/>
      </w:divBdr>
    </w:div>
    <w:div w:id="572354289">
      <w:bodyDiv w:val="1"/>
      <w:marLeft w:val="0"/>
      <w:marRight w:val="0"/>
      <w:marTop w:val="0"/>
      <w:marBottom w:val="0"/>
      <w:divBdr>
        <w:top w:val="none" w:sz="0" w:space="0" w:color="auto"/>
        <w:left w:val="none" w:sz="0" w:space="0" w:color="auto"/>
        <w:bottom w:val="none" w:sz="0" w:space="0" w:color="auto"/>
        <w:right w:val="none" w:sz="0" w:space="0" w:color="auto"/>
      </w:divBdr>
    </w:div>
    <w:div w:id="580482542">
      <w:bodyDiv w:val="1"/>
      <w:marLeft w:val="0"/>
      <w:marRight w:val="0"/>
      <w:marTop w:val="0"/>
      <w:marBottom w:val="0"/>
      <w:divBdr>
        <w:top w:val="none" w:sz="0" w:space="0" w:color="auto"/>
        <w:left w:val="none" w:sz="0" w:space="0" w:color="auto"/>
        <w:bottom w:val="none" w:sz="0" w:space="0" w:color="auto"/>
        <w:right w:val="none" w:sz="0" w:space="0" w:color="auto"/>
      </w:divBdr>
    </w:div>
    <w:div w:id="587933618">
      <w:bodyDiv w:val="1"/>
      <w:marLeft w:val="0"/>
      <w:marRight w:val="0"/>
      <w:marTop w:val="0"/>
      <w:marBottom w:val="0"/>
      <w:divBdr>
        <w:top w:val="none" w:sz="0" w:space="0" w:color="auto"/>
        <w:left w:val="none" w:sz="0" w:space="0" w:color="auto"/>
        <w:bottom w:val="none" w:sz="0" w:space="0" w:color="auto"/>
        <w:right w:val="none" w:sz="0" w:space="0" w:color="auto"/>
      </w:divBdr>
    </w:div>
    <w:div w:id="596837128">
      <w:bodyDiv w:val="1"/>
      <w:marLeft w:val="0"/>
      <w:marRight w:val="0"/>
      <w:marTop w:val="0"/>
      <w:marBottom w:val="0"/>
      <w:divBdr>
        <w:top w:val="none" w:sz="0" w:space="0" w:color="auto"/>
        <w:left w:val="none" w:sz="0" w:space="0" w:color="auto"/>
        <w:bottom w:val="none" w:sz="0" w:space="0" w:color="auto"/>
        <w:right w:val="none" w:sz="0" w:space="0" w:color="auto"/>
      </w:divBdr>
    </w:div>
    <w:div w:id="598491981">
      <w:bodyDiv w:val="1"/>
      <w:marLeft w:val="0"/>
      <w:marRight w:val="0"/>
      <w:marTop w:val="0"/>
      <w:marBottom w:val="0"/>
      <w:divBdr>
        <w:top w:val="none" w:sz="0" w:space="0" w:color="auto"/>
        <w:left w:val="none" w:sz="0" w:space="0" w:color="auto"/>
        <w:bottom w:val="none" w:sz="0" w:space="0" w:color="auto"/>
        <w:right w:val="none" w:sz="0" w:space="0" w:color="auto"/>
      </w:divBdr>
    </w:div>
    <w:div w:id="623149010">
      <w:bodyDiv w:val="1"/>
      <w:marLeft w:val="0"/>
      <w:marRight w:val="0"/>
      <w:marTop w:val="0"/>
      <w:marBottom w:val="0"/>
      <w:divBdr>
        <w:top w:val="none" w:sz="0" w:space="0" w:color="auto"/>
        <w:left w:val="none" w:sz="0" w:space="0" w:color="auto"/>
        <w:bottom w:val="none" w:sz="0" w:space="0" w:color="auto"/>
        <w:right w:val="none" w:sz="0" w:space="0" w:color="auto"/>
      </w:divBdr>
    </w:div>
    <w:div w:id="631593108">
      <w:bodyDiv w:val="1"/>
      <w:marLeft w:val="0"/>
      <w:marRight w:val="0"/>
      <w:marTop w:val="0"/>
      <w:marBottom w:val="0"/>
      <w:divBdr>
        <w:top w:val="none" w:sz="0" w:space="0" w:color="auto"/>
        <w:left w:val="none" w:sz="0" w:space="0" w:color="auto"/>
        <w:bottom w:val="none" w:sz="0" w:space="0" w:color="auto"/>
        <w:right w:val="none" w:sz="0" w:space="0" w:color="auto"/>
      </w:divBdr>
    </w:div>
    <w:div w:id="661666012">
      <w:bodyDiv w:val="1"/>
      <w:marLeft w:val="0"/>
      <w:marRight w:val="0"/>
      <w:marTop w:val="0"/>
      <w:marBottom w:val="0"/>
      <w:divBdr>
        <w:top w:val="none" w:sz="0" w:space="0" w:color="auto"/>
        <w:left w:val="none" w:sz="0" w:space="0" w:color="auto"/>
        <w:bottom w:val="none" w:sz="0" w:space="0" w:color="auto"/>
        <w:right w:val="none" w:sz="0" w:space="0" w:color="auto"/>
      </w:divBdr>
      <w:divsChild>
        <w:div w:id="1356226087">
          <w:marLeft w:val="0"/>
          <w:marRight w:val="0"/>
          <w:marTop w:val="0"/>
          <w:marBottom w:val="0"/>
          <w:divBdr>
            <w:top w:val="none" w:sz="0" w:space="0" w:color="auto"/>
            <w:left w:val="none" w:sz="0" w:space="0" w:color="auto"/>
            <w:bottom w:val="none" w:sz="0" w:space="0" w:color="auto"/>
            <w:right w:val="none" w:sz="0" w:space="0" w:color="auto"/>
          </w:divBdr>
        </w:div>
      </w:divsChild>
    </w:div>
    <w:div w:id="661810013">
      <w:bodyDiv w:val="1"/>
      <w:marLeft w:val="0"/>
      <w:marRight w:val="0"/>
      <w:marTop w:val="0"/>
      <w:marBottom w:val="0"/>
      <w:divBdr>
        <w:top w:val="none" w:sz="0" w:space="0" w:color="auto"/>
        <w:left w:val="none" w:sz="0" w:space="0" w:color="auto"/>
        <w:bottom w:val="none" w:sz="0" w:space="0" w:color="auto"/>
        <w:right w:val="none" w:sz="0" w:space="0" w:color="auto"/>
      </w:divBdr>
    </w:div>
    <w:div w:id="705838205">
      <w:bodyDiv w:val="1"/>
      <w:marLeft w:val="0"/>
      <w:marRight w:val="0"/>
      <w:marTop w:val="0"/>
      <w:marBottom w:val="0"/>
      <w:divBdr>
        <w:top w:val="none" w:sz="0" w:space="0" w:color="auto"/>
        <w:left w:val="none" w:sz="0" w:space="0" w:color="auto"/>
        <w:bottom w:val="none" w:sz="0" w:space="0" w:color="auto"/>
        <w:right w:val="none" w:sz="0" w:space="0" w:color="auto"/>
      </w:divBdr>
    </w:div>
    <w:div w:id="725376515">
      <w:bodyDiv w:val="1"/>
      <w:marLeft w:val="0"/>
      <w:marRight w:val="0"/>
      <w:marTop w:val="0"/>
      <w:marBottom w:val="0"/>
      <w:divBdr>
        <w:top w:val="none" w:sz="0" w:space="0" w:color="auto"/>
        <w:left w:val="none" w:sz="0" w:space="0" w:color="auto"/>
        <w:bottom w:val="none" w:sz="0" w:space="0" w:color="auto"/>
        <w:right w:val="none" w:sz="0" w:space="0" w:color="auto"/>
      </w:divBdr>
    </w:div>
    <w:div w:id="737560370">
      <w:bodyDiv w:val="1"/>
      <w:marLeft w:val="0"/>
      <w:marRight w:val="0"/>
      <w:marTop w:val="0"/>
      <w:marBottom w:val="0"/>
      <w:divBdr>
        <w:top w:val="none" w:sz="0" w:space="0" w:color="auto"/>
        <w:left w:val="none" w:sz="0" w:space="0" w:color="auto"/>
        <w:bottom w:val="none" w:sz="0" w:space="0" w:color="auto"/>
        <w:right w:val="none" w:sz="0" w:space="0" w:color="auto"/>
      </w:divBdr>
    </w:div>
    <w:div w:id="749078803">
      <w:bodyDiv w:val="1"/>
      <w:marLeft w:val="0"/>
      <w:marRight w:val="0"/>
      <w:marTop w:val="0"/>
      <w:marBottom w:val="0"/>
      <w:divBdr>
        <w:top w:val="none" w:sz="0" w:space="0" w:color="auto"/>
        <w:left w:val="none" w:sz="0" w:space="0" w:color="auto"/>
        <w:bottom w:val="none" w:sz="0" w:space="0" w:color="auto"/>
        <w:right w:val="none" w:sz="0" w:space="0" w:color="auto"/>
      </w:divBdr>
    </w:div>
    <w:div w:id="785202513">
      <w:bodyDiv w:val="1"/>
      <w:marLeft w:val="0"/>
      <w:marRight w:val="0"/>
      <w:marTop w:val="0"/>
      <w:marBottom w:val="0"/>
      <w:divBdr>
        <w:top w:val="none" w:sz="0" w:space="0" w:color="auto"/>
        <w:left w:val="none" w:sz="0" w:space="0" w:color="auto"/>
        <w:bottom w:val="none" w:sz="0" w:space="0" w:color="auto"/>
        <w:right w:val="none" w:sz="0" w:space="0" w:color="auto"/>
      </w:divBdr>
    </w:div>
    <w:div w:id="787698368">
      <w:bodyDiv w:val="1"/>
      <w:marLeft w:val="0"/>
      <w:marRight w:val="0"/>
      <w:marTop w:val="0"/>
      <w:marBottom w:val="0"/>
      <w:divBdr>
        <w:top w:val="none" w:sz="0" w:space="0" w:color="auto"/>
        <w:left w:val="none" w:sz="0" w:space="0" w:color="auto"/>
        <w:bottom w:val="none" w:sz="0" w:space="0" w:color="auto"/>
        <w:right w:val="none" w:sz="0" w:space="0" w:color="auto"/>
      </w:divBdr>
    </w:div>
    <w:div w:id="800414953">
      <w:bodyDiv w:val="1"/>
      <w:marLeft w:val="0"/>
      <w:marRight w:val="0"/>
      <w:marTop w:val="0"/>
      <w:marBottom w:val="0"/>
      <w:divBdr>
        <w:top w:val="none" w:sz="0" w:space="0" w:color="auto"/>
        <w:left w:val="none" w:sz="0" w:space="0" w:color="auto"/>
        <w:bottom w:val="none" w:sz="0" w:space="0" w:color="auto"/>
        <w:right w:val="none" w:sz="0" w:space="0" w:color="auto"/>
      </w:divBdr>
    </w:div>
    <w:div w:id="806976055">
      <w:bodyDiv w:val="1"/>
      <w:marLeft w:val="0"/>
      <w:marRight w:val="0"/>
      <w:marTop w:val="0"/>
      <w:marBottom w:val="0"/>
      <w:divBdr>
        <w:top w:val="none" w:sz="0" w:space="0" w:color="auto"/>
        <w:left w:val="none" w:sz="0" w:space="0" w:color="auto"/>
        <w:bottom w:val="none" w:sz="0" w:space="0" w:color="auto"/>
        <w:right w:val="none" w:sz="0" w:space="0" w:color="auto"/>
      </w:divBdr>
    </w:div>
    <w:div w:id="818380428">
      <w:bodyDiv w:val="1"/>
      <w:marLeft w:val="0"/>
      <w:marRight w:val="0"/>
      <w:marTop w:val="0"/>
      <w:marBottom w:val="0"/>
      <w:divBdr>
        <w:top w:val="none" w:sz="0" w:space="0" w:color="auto"/>
        <w:left w:val="none" w:sz="0" w:space="0" w:color="auto"/>
        <w:bottom w:val="none" w:sz="0" w:space="0" w:color="auto"/>
        <w:right w:val="none" w:sz="0" w:space="0" w:color="auto"/>
      </w:divBdr>
    </w:div>
    <w:div w:id="836381067">
      <w:bodyDiv w:val="1"/>
      <w:marLeft w:val="0"/>
      <w:marRight w:val="0"/>
      <w:marTop w:val="0"/>
      <w:marBottom w:val="0"/>
      <w:divBdr>
        <w:top w:val="none" w:sz="0" w:space="0" w:color="auto"/>
        <w:left w:val="none" w:sz="0" w:space="0" w:color="auto"/>
        <w:bottom w:val="none" w:sz="0" w:space="0" w:color="auto"/>
        <w:right w:val="none" w:sz="0" w:space="0" w:color="auto"/>
      </w:divBdr>
    </w:div>
    <w:div w:id="837500125">
      <w:bodyDiv w:val="1"/>
      <w:marLeft w:val="0"/>
      <w:marRight w:val="0"/>
      <w:marTop w:val="0"/>
      <w:marBottom w:val="0"/>
      <w:divBdr>
        <w:top w:val="none" w:sz="0" w:space="0" w:color="auto"/>
        <w:left w:val="none" w:sz="0" w:space="0" w:color="auto"/>
        <w:bottom w:val="none" w:sz="0" w:space="0" w:color="auto"/>
        <w:right w:val="none" w:sz="0" w:space="0" w:color="auto"/>
      </w:divBdr>
    </w:div>
    <w:div w:id="840706815">
      <w:bodyDiv w:val="1"/>
      <w:marLeft w:val="0"/>
      <w:marRight w:val="0"/>
      <w:marTop w:val="0"/>
      <w:marBottom w:val="0"/>
      <w:divBdr>
        <w:top w:val="none" w:sz="0" w:space="0" w:color="auto"/>
        <w:left w:val="none" w:sz="0" w:space="0" w:color="auto"/>
        <w:bottom w:val="none" w:sz="0" w:space="0" w:color="auto"/>
        <w:right w:val="none" w:sz="0" w:space="0" w:color="auto"/>
      </w:divBdr>
    </w:div>
    <w:div w:id="841966687">
      <w:bodyDiv w:val="1"/>
      <w:marLeft w:val="0"/>
      <w:marRight w:val="0"/>
      <w:marTop w:val="0"/>
      <w:marBottom w:val="0"/>
      <w:divBdr>
        <w:top w:val="none" w:sz="0" w:space="0" w:color="auto"/>
        <w:left w:val="none" w:sz="0" w:space="0" w:color="auto"/>
        <w:bottom w:val="none" w:sz="0" w:space="0" w:color="auto"/>
        <w:right w:val="none" w:sz="0" w:space="0" w:color="auto"/>
      </w:divBdr>
    </w:div>
    <w:div w:id="896011981">
      <w:bodyDiv w:val="1"/>
      <w:marLeft w:val="0"/>
      <w:marRight w:val="0"/>
      <w:marTop w:val="0"/>
      <w:marBottom w:val="0"/>
      <w:divBdr>
        <w:top w:val="none" w:sz="0" w:space="0" w:color="auto"/>
        <w:left w:val="none" w:sz="0" w:space="0" w:color="auto"/>
        <w:bottom w:val="none" w:sz="0" w:space="0" w:color="auto"/>
        <w:right w:val="none" w:sz="0" w:space="0" w:color="auto"/>
      </w:divBdr>
    </w:div>
    <w:div w:id="905412425">
      <w:bodyDiv w:val="1"/>
      <w:marLeft w:val="0"/>
      <w:marRight w:val="0"/>
      <w:marTop w:val="0"/>
      <w:marBottom w:val="0"/>
      <w:divBdr>
        <w:top w:val="none" w:sz="0" w:space="0" w:color="auto"/>
        <w:left w:val="none" w:sz="0" w:space="0" w:color="auto"/>
        <w:bottom w:val="none" w:sz="0" w:space="0" w:color="auto"/>
        <w:right w:val="none" w:sz="0" w:space="0" w:color="auto"/>
      </w:divBdr>
    </w:div>
    <w:div w:id="916133938">
      <w:bodyDiv w:val="1"/>
      <w:marLeft w:val="0"/>
      <w:marRight w:val="0"/>
      <w:marTop w:val="0"/>
      <w:marBottom w:val="0"/>
      <w:divBdr>
        <w:top w:val="none" w:sz="0" w:space="0" w:color="auto"/>
        <w:left w:val="none" w:sz="0" w:space="0" w:color="auto"/>
        <w:bottom w:val="none" w:sz="0" w:space="0" w:color="auto"/>
        <w:right w:val="none" w:sz="0" w:space="0" w:color="auto"/>
      </w:divBdr>
    </w:div>
    <w:div w:id="916939024">
      <w:bodyDiv w:val="1"/>
      <w:marLeft w:val="0"/>
      <w:marRight w:val="0"/>
      <w:marTop w:val="0"/>
      <w:marBottom w:val="0"/>
      <w:divBdr>
        <w:top w:val="none" w:sz="0" w:space="0" w:color="auto"/>
        <w:left w:val="none" w:sz="0" w:space="0" w:color="auto"/>
        <w:bottom w:val="none" w:sz="0" w:space="0" w:color="auto"/>
        <w:right w:val="none" w:sz="0" w:space="0" w:color="auto"/>
      </w:divBdr>
    </w:div>
    <w:div w:id="938172574">
      <w:bodyDiv w:val="1"/>
      <w:marLeft w:val="0"/>
      <w:marRight w:val="0"/>
      <w:marTop w:val="0"/>
      <w:marBottom w:val="0"/>
      <w:divBdr>
        <w:top w:val="none" w:sz="0" w:space="0" w:color="auto"/>
        <w:left w:val="none" w:sz="0" w:space="0" w:color="auto"/>
        <w:bottom w:val="none" w:sz="0" w:space="0" w:color="auto"/>
        <w:right w:val="none" w:sz="0" w:space="0" w:color="auto"/>
      </w:divBdr>
    </w:div>
    <w:div w:id="947933285">
      <w:bodyDiv w:val="1"/>
      <w:marLeft w:val="0"/>
      <w:marRight w:val="0"/>
      <w:marTop w:val="0"/>
      <w:marBottom w:val="0"/>
      <w:divBdr>
        <w:top w:val="none" w:sz="0" w:space="0" w:color="auto"/>
        <w:left w:val="none" w:sz="0" w:space="0" w:color="auto"/>
        <w:bottom w:val="none" w:sz="0" w:space="0" w:color="auto"/>
        <w:right w:val="none" w:sz="0" w:space="0" w:color="auto"/>
      </w:divBdr>
    </w:div>
    <w:div w:id="963389726">
      <w:bodyDiv w:val="1"/>
      <w:marLeft w:val="0"/>
      <w:marRight w:val="0"/>
      <w:marTop w:val="0"/>
      <w:marBottom w:val="0"/>
      <w:divBdr>
        <w:top w:val="none" w:sz="0" w:space="0" w:color="auto"/>
        <w:left w:val="none" w:sz="0" w:space="0" w:color="auto"/>
        <w:bottom w:val="none" w:sz="0" w:space="0" w:color="auto"/>
        <w:right w:val="none" w:sz="0" w:space="0" w:color="auto"/>
      </w:divBdr>
    </w:div>
    <w:div w:id="974990255">
      <w:bodyDiv w:val="1"/>
      <w:marLeft w:val="0"/>
      <w:marRight w:val="0"/>
      <w:marTop w:val="0"/>
      <w:marBottom w:val="0"/>
      <w:divBdr>
        <w:top w:val="none" w:sz="0" w:space="0" w:color="auto"/>
        <w:left w:val="none" w:sz="0" w:space="0" w:color="auto"/>
        <w:bottom w:val="none" w:sz="0" w:space="0" w:color="auto"/>
        <w:right w:val="none" w:sz="0" w:space="0" w:color="auto"/>
      </w:divBdr>
    </w:div>
    <w:div w:id="991445620">
      <w:bodyDiv w:val="1"/>
      <w:marLeft w:val="0"/>
      <w:marRight w:val="0"/>
      <w:marTop w:val="0"/>
      <w:marBottom w:val="0"/>
      <w:divBdr>
        <w:top w:val="none" w:sz="0" w:space="0" w:color="auto"/>
        <w:left w:val="none" w:sz="0" w:space="0" w:color="auto"/>
        <w:bottom w:val="none" w:sz="0" w:space="0" w:color="auto"/>
        <w:right w:val="none" w:sz="0" w:space="0" w:color="auto"/>
      </w:divBdr>
    </w:div>
    <w:div w:id="1014722219">
      <w:bodyDiv w:val="1"/>
      <w:marLeft w:val="0"/>
      <w:marRight w:val="0"/>
      <w:marTop w:val="0"/>
      <w:marBottom w:val="0"/>
      <w:divBdr>
        <w:top w:val="none" w:sz="0" w:space="0" w:color="auto"/>
        <w:left w:val="none" w:sz="0" w:space="0" w:color="auto"/>
        <w:bottom w:val="none" w:sz="0" w:space="0" w:color="auto"/>
        <w:right w:val="none" w:sz="0" w:space="0" w:color="auto"/>
      </w:divBdr>
    </w:div>
    <w:div w:id="1030230318">
      <w:bodyDiv w:val="1"/>
      <w:marLeft w:val="0"/>
      <w:marRight w:val="0"/>
      <w:marTop w:val="0"/>
      <w:marBottom w:val="0"/>
      <w:divBdr>
        <w:top w:val="none" w:sz="0" w:space="0" w:color="auto"/>
        <w:left w:val="none" w:sz="0" w:space="0" w:color="auto"/>
        <w:bottom w:val="none" w:sz="0" w:space="0" w:color="auto"/>
        <w:right w:val="none" w:sz="0" w:space="0" w:color="auto"/>
      </w:divBdr>
    </w:div>
    <w:div w:id="1032925025">
      <w:bodyDiv w:val="1"/>
      <w:marLeft w:val="0"/>
      <w:marRight w:val="0"/>
      <w:marTop w:val="0"/>
      <w:marBottom w:val="0"/>
      <w:divBdr>
        <w:top w:val="none" w:sz="0" w:space="0" w:color="auto"/>
        <w:left w:val="none" w:sz="0" w:space="0" w:color="auto"/>
        <w:bottom w:val="none" w:sz="0" w:space="0" w:color="auto"/>
        <w:right w:val="none" w:sz="0" w:space="0" w:color="auto"/>
      </w:divBdr>
    </w:div>
    <w:div w:id="1043283742">
      <w:bodyDiv w:val="1"/>
      <w:marLeft w:val="0"/>
      <w:marRight w:val="0"/>
      <w:marTop w:val="0"/>
      <w:marBottom w:val="0"/>
      <w:divBdr>
        <w:top w:val="none" w:sz="0" w:space="0" w:color="auto"/>
        <w:left w:val="none" w:sz="0" w:space="0" w:color="auto"/>
        <w:bottom w:val="none" w:sz="0" w:space="0" w:color="auto"/>
        <w:right w:val="none" w:sz="0" w:space="0" w:color="auto"/>
      </w:divBdr>
    </w:div>
    <w:div w:id="1058016228">
      <w:bodyDiv w:val="1"/>
      <w:marLeft w:val="0"/>
      <w:marRight w:val="0"/>
      <w:marTop w:val="0"/>
      <w:marBottom w:val="0"/>
      <w:divBdr>
        <w:top w:val="none" w:sz="0" w:space="0" w:color="auto"/>
        <w:left w:val="none" w:sz="0" w:space="0" w:color="auto"/>
        <w:bottom w:val="none" w:sz="0" w:space="0" w:color="auto"/>
        <w:right w:val="none" w:sz="0" w:space="0" w:color="auto"/>
      </w:divBdr>
    </w:div>
    <w:div w:id="1067999487">
      <w:bodyDiv w:val="1"/>
      <w:marLeft w:val="0"/>
      <w:marRight w:val="0"/>
      <w:marTop w:val="0"/>
      <w:marBottom w:val="0"/>
      <w:divBdr>
        <w:top w:val="none" w:sz="0" w:space="0" w:color="auto"/>
        <w:left w:val="none" w:sz="0" w:space="0" w:color="auto"/>
        <w:bottom w:val="none" w:sz="0" w:space="0" w:color="auto"/>
        <w:right w:val="none" w:sz="0" w:space="0" w:color="auto"/>
      </w:divBdr>
    </w:div>
    <w:div w:id="1085498021">
      <w:bodyDiv w:val="1"/>
      <w:marLeft w:val="0"/>
      <w:marRight w:val="0"/>
      <w:marTop w:val="0"/>
      <w:marBottom w:val="0"/>
      <w:divBdr>
        <w:top w:val="none" w:sz="0" w:space="0" w:color="auto"/>
        <w:left w:val="none" w:sz="0" w:space="0" w:color="auto"/>
        <w:bottom w:val="none" w:sz="0" w:space="0" w:color="auto"/>
        <w:right w:val="none" w:sz="0" w:space="0" w:color="auto"/>
      </w:divBdr>
    </w:div>
    <w:div w:id="1097094423">
      <w:bodyDiv w:val="1"/>
      <w:marLeft w:val="0"/>
      <w:marRight w:val="0"/>
      <w:marTop w:val="0"/>
      <w:marBottom w:val="0"/>
      <w:divBdr>
        <w:top w:val="none" w:sz="0" w:space="0" w:color="auto"/>
        <w:left w:val="none" w:sz="0" w:space="0" w:color="auto"/>
        <w:bottom w:val="none" w:sz="0" w:space="0" w:color="auto"/>
        <w:right w:val="none" w:sz="0" w:space="0" w:color="auto"/>
      </w:divBdr>
    </w:div>
    <w:div w:id="1102409209">
      <w:bodyDiv w:val="1"/>
      <w:marLeft w:val="0"/>
      <w:marRight w:val="0"/>
      <w:marTop w:val="0"/>
      <w:marBottom w:val="0"/>
      <w:divBdr>
        <w:top w:val="none" w:sz="0" w:space="0" w:color="auto"/>
        <w:left w:val="none" w:sz="0" w:space="0" w:color="auto"/>
        <w:bottom w:val="none" w:sz="0" w:space="0" w:color="auto"/>
        <w:right w:val="none" w:sz="0" w:space="0" w:color="auto"/>
      </w:divBdr>
    </w:div>
    <w:div w:id="1103188111">
      <w:bodyDiv w:val="1"/>
      <w:marLeft w:val="0"/>
      <w:marRight w:val="0"/>
      <w:marTop w:val="0"/>
      <w:marBottom w:val="0"/>
      <w:divBdr>
        <w:top w:val="none" w:sz="0" w:space="0" w:color="auto"/>
        <w:left w:val="none" w:sz="0" w:space="0" w:color="auto"/>
        <w:bottom w:val="none" w:sz="0" w:space="0" w:color="auto"/>
        <w:right w:val="none" w:sz="0" w:space="0" w:color="auto"/>
      </w:divBdr>
    </w:div>
    <w:div w:id="1107195173">
      <w:bodyDiv w:val="1"/>
      <w:marLeft w:val="0"/>
      <w:marRight w:val="0"/>
      <w:marTop w:val="0"/>
      <w:marBottom w:val="0"/>
      <w:divBdr>
        <w:top w:val="none" w:sz="0" w:space="0" w:color="auto"/>
        <w:left w:val="none" w:sz="0" w:space="0" w:color="auto"/>
        <w:bottom w:val="none" w:sz="0" w:space="0" w:color="auto"/>
        <w:right w:val="none" w:sz="0" w:space="0" w:color="auto"/>
      </w:divBdr>
    </w:div>
    <w:div w:id="1113941430">
      <w:bodyDiv w:val="1"/>
      <w:marLeft w:val="0"/>
      <w:marRight w:val="0"/>
      <w:marTop w:val="0"/>
      <w:marBottom w:val="0"/>
      <w:divBdr>
        <w:top w:val="none" w:sz="0" w:space="0" w:color="auto"/>
        <w:left w:val="none" w:sz="0" w:space="0" w:color="auto"/>
        <w:bottom w:val="none" w:sz="0" w:space="0" w:color="auto"/>
        <w:right w:val="none" w:sz="0" w:space="0" w:color="auto"/>
      </w:divBdr>
    </w:div>
    <w:div w:id="1117286719">
      <w:bodyDiv w:val="1"/>
      <w:marLeft w:val="0"/>
      <w:marRight w:val="0"/>
      <w:marTop w:val="0"/>
      <w:marBottom w:val="0"/>
      <w:divBdr>
        <w:top w:val="none" w:sz="0" w:space="0" w:color="auto"/>
        <w:left w:val="none" w:sz="0" w:space="0" w:color="auto"/>
        <w:bottom w:val="none" w:sz="0" w:space="0" w:color="auto"/>
        <w:right w:val="none" w:sz="0" w:space="0" w:color="auto"/>
      </w:divBdr>
    </w:div>
    <w:div w:id="1132165876">
      <w:bodyDiv w:val="1"/>
      <w:marLeft w:val="0"/>
      <w:marRight w:val="0"/>
      <w:marTop w:val="0"/>
      <w:marBottom w:val="0"/>
      <w:divBdr>
        <w:top w:val="none" w:sz="0" w:space="0" w:color="auto"/>
        <w:left w:val="none" w:sz="0" w:space="0" w:color="auto"/>
        <w:bottom w:val="none" w:sz="0" w:space="0" w:color="auto"/>
        <w:right w:val="none" w:sz="0" w:space="0" w:color="auto"/>
      </w:divBdr>
    </w:div>
    <w:div w:id="1142507061">
      <w:bodyDiv w:val="1"/>
      <w:marLeft w:val="0"/>
      <w:marRight w:val="0"/>
      <w:marTop w:val="0"/>
      <w:marBottom w:val="0"/>
      <w:divBdr>
        <w:top w:val="none" w:sz="0" w:space="0" w:color="auto"/>
        <w:left w:val="none" w:sz="0" w:space="0" w:color="auto"/>
        <w:bottom w:val="none" w:sz="0" w:space="0" w:color="auto"/>
        <w:right w:val="none" w:sz="0" w:space="0" w:color="auto"/>
      </w:divBdr>
    </w:div>
    <w:div w:id="1171136660">
      <w:bodyDiv w:val="1"/>
      <w:marLeft w:val="0"/>
      <w:marRight w:val="0"/>
      <w:marTop w:val="0"/>
      <w:marBottom w:val="0"/>
      <w:divBdr>
        <w:top w:val="none" w:sz="0" w:space="0" w:color="auto"/>
        <w:left w:val="none" w:sz="0" w:space="0" w:color="auto"/>
        <w:bottom w:val="none" w:sz="0" w:space="0" w:color="auto"/>
        <w:right w:val="none" w:sz="0" w:space="0" w:color="auto"/>
      </w:divBdr>
    </w:div>
    <w:div w:id="1188758627">
      <w:bodyDiv w:val="1"/>
      <w:marLeft w:val="0"/>
      <w:marRight w:val="0"/>
      <w:marTop w:val="0"/>
      <w:marBottom w:val="0"/>
      <w:divBdr>
        <w:top w:val="none" w:sz="0" w:space="0" w:color="auto"/>
        <w:left w:val="none" w:sz="0" w:space="0" w:color="auto"/>
        <w:bottom w:val="none" w:sz="0" w:space="0" w:color="auto"/>
        <w:right w:val="none" w:sz="0" w:space="0" w:color="auto"/>
      </w:divBdr>
    </w:div>
    <w:div w:id="1195461807">
      <w:bodyDiv w:val="1"/>
      <w:marLeft w:val="0"/>
      <w:marRight w:val="0"/>
      <w:marTop w:val="0"/>
      <w:marBottom w:val="0"/>
      <w:divBdr>
        <w:top w:val="none" w:sz="0" w:space="0" w:color="auto"/>
        <w:left w:val="none" w:sz="0" w:space="0" w:color="auto"/>
        <w:bottom w:val="none" w:sz="0" w:space="0" w:color="auto"/>
        <w:right w:val="none" w:sz="0" w:space="0" w:color="auto"/>
      </w:divBdr>
    </w:div>
    <w:div w:id="1197816260">
      <w:bodyDiv w:val="1"/>
      <w:marLeft w:val="0"/>
      <w:marRight w:val="0"/>
      <w:marTop w:val="0"/>
      <w:marBottom w:val="0"/>
      <w:divBdr>
        <w:top w:val="none" w:sz="0" w:space="0" w:color="auto"/>
        <w:left w:val="none" w:sz="0" w:space="0" w:color="auto"/>
        <w:bottom w:val="none" w:sz="0" w:space="0" w:color="auto"/>
        <w:right w:val="none" w:sz="0" w:space="0" w:color="auto"/>
      </w:divBdr>
    </w:div>
    <w:div w:id="1210218043">
      <w:bodyDiv w:val="1"/>
      <w:marLeft w:val="0"/>
      <w:marRight w:val="0"/>
      <w:marTop w:val="0"/>
      <w:marBottom w:val="0"/>
      <w:divBdr>
        <w:top w:val="none" w:sz="0" w:space="0" w:color="auto"/>
        <w:left w:val="none" w:sz="0" w:space="0" w:color="auto"/>
        <w:bottom w:val="none" w:sz="0" w:space="0" w:color="auto"/>
        <w:right w:val="none" w:sz="0" w:space="0" w:color="auto"/>
      </w:divBdr>
    </w:div>
    <w:div w:id="1211768037">
      <w:bodyDiv w:val="1"/>
      <w:marLeft w:val="0"/>
      <w:marRight w:val="0"/>
      <w:marTop w:val="0"/>
      <w:marBottom w:val="0"/>
      <w:divBdr>
        <w:top w:val="none" w:sz="0" w:space="0" w:color="auto"/>
        <w:left w:val="none" w:sz="0" w:space="0" w:color="auto"/>
        <w:bottom w:val="none" w:sz="0" w:space="0" w:color="auto"/>
        <w:right w:val="none" w:sz="0" w:space="0" w:color="auto"/>
      </w:divBdr>
    </w:div>
    <w:div w:id="1212226144">
      <w:bodyDiv w:val="1"/>
      <w:marLeft w:val="0"/>
      <w:marRight w:val="0"/>
      <w:marTop w:val="0"/>
      <w:marBottom w:val="0"/>
      <w:divBdr>
        <w:top w:val="none" w:sz="0" w:space="0" w:color="auto"/>
        <w:left w:val="none" w:sz="0" w:space="0" w:color="auto"/>
        <w:bottom w:val="none" w:sz="0" w:space="0" w:color="auto"/>
        <w:right w:val="none" w:sz="0" w:space="0" w:color="auto"/>
      </w:divBdr>
    </w:div>
    <w:div w:id="1212576369">
      <w:bodyDiv w:val="1"/>
      <w:marLeft w:val="0"/>
      <w:marRight w:val="0"/>
      <w:marTop w:val="0"/>
      <w:marBottom w:val="0"/>
      <w:divBdr>
        <w:top w:val="none" w:sz="0" w:space="0" w:color="auto"/>
        <w:left w:val="none" w:sz="0" w:space="0" w:color="auto"/>
        <w:bottom w:val="none" w:sz="0" w:space="0" w:color="auto"/>
        <w:right w:val="none" w:sz="0" w:space="0" w:color="auto"/>
      </w:divBdr>
      <w:divsChild>
        <w:div w:id="800152114">
          <w:marLeft w:val="0"/>
          <w:marRight w:val="0"/>
          <w:marTop w:val="0"/>
          <w:marBottom w:val="0"/>
          <w:divBdr>
            <w:top w:val="none" w:sz="0" w:space="0" w:color="auto"/>
            <w:left w:val="none" w:sz="0" w:space="0" w:color="auto"/>
            <w:bottom w:val="none" w:sz="0" w:space="0" w:color="auto"/>
            <w:right w:val="none" w:sz="0" w:space="0" w:color="auto"/>
          </w:divBdr>
        </w:div>
      </w:divsChild>
    </w:div>
    <w:div w:id="1225796890">
      <w:bodyDiv w:val="1"/>
      <w:marLeft w:val="0"/>
      <w:marRight w:val="0"/>
      <w:marTop w:val="0"/>
      <w:marBottom w:val="0"/>
      <w:divBdr>
        <w:top w:val="none" w:sz="0" w:space="0" w:color="auto"/>
        <w:left w:val="none" w:sz="0" w:space="0" w:color="auto"/>
        <w:bottom w:val="none" w:sz="0" w:space="0" w:color="auto"/>
        <w:right w:val="none" w:sz="0" w:space="0" w:color="auto"/>
      </w:divBdr>
    </w:div>
    <w:div w:id="1229028029">
      <w:bodyDiv w:val="1"/>
      <w:marLeft w:val="0"/>
      <w:marRight w:val="0"/>
      <w:marTop w:val="0"/>
      <w:marBottom w:val="0"/>
      <w:divBdr>
        <w:top w:val="none" w:sz="0" w:space="0" w:color="auto"/>
        <w:left w:val="none" w:sz="0" w:space="0" w:color="auto"/>
        <w:bottom w:val="none" w:sz="0" w:space="0" w:color="auto"/>
        <w:right w:val="none" w:sz="0" w:space="0" w:color="auto"/>
      </w:divBdr>
    </w:div>
    <w:div w:id="1239364432">
      <w:bodyDiv w:val="1"/>
      <w:marLeft w:val="0"/>
      <w:marRight w:val="0"/>
      <w:marTop w:val="0"/>
      <w:marBottom w:val="0"/>
      <w:divBdr>
        <w:top w:val="none" w:sz="0" w:space="0" w:color="auto"/>
        <w:left w:val="none" w:sz="0" w:space="0" w:color="auto"/>
        <w:bottom w:val="none" w:sz="0" w:space="0" w:color="auto"/>
        <w:right w:val="none" w:sz="0" w:space="0" w:color="auto"/>
      </w:divBdr>
    </w:div>
    <w:div w:id="1241907293">
      <w:bodyDiv w:val="1"/>
      <w:marLeft w:val="0"/>
      <w:marRight w:val="0"/>
      <w:marTop w:val="0"/>
      <w:marBottom w:val="0"/>
      <w:divBdr>
        <w:top w:val="none" w:sz="0" w:space="0" w:color="auto"/>
        <w:left w:val="none" w:sz="0" w:space="0" w:color="auto"/>
        <w:bottom w:val="none" w:sz="0" w:space="0" w:color="auto"/>
        <w:right w:val="none" w:sz="0" w:space="0" w:color="auto"/>
      </w:divBdr>
    </w:div>
    <w:div w:id="1245797812">
      <w:bodyDiv w:val="1"/>
      <w:marLeft w:val="0"/>
      <w:marRight w:val="0"/>
      <w:marTop w:val="0"/>
      <w:marBottom w:val="0"/>
      <w:divBdr>
        <w:top w:val="none" w:sz="0" w:space="0" w:color="auto"/>
        <w:left w:val="none" w:sz="0" w:space="0" w:color="auto"/>
        <w:bottom w:val="none" w:sz="0" w:space="0" w:color="auto"/>
        <w:right w:val="none" w:sz="0" w:space="0" w:color="auto"/>
      </w:divBdr>
    </w:div>
    <w:div w:id="1259674933">
      <w:bodyDiv w:val="1"/>
      <w:marLeft w:val="0"/>
      <w:marRight w:val="0"/>
      <w:marTop w:val="0"/>
      <w:marBottom w:val="0"/>
      <w:divBdr>
        <w:top w:val="none" w:sz="0" w:space="0" w:color="auto"/>
        <w:left w:val="none" w:sz="0" w:space="0" w:color="auto"/>
        <w:bottom w:val="none" w:sz="0" w:space="0" w:color="auto"/>
        <w:right w:val="none" w:sz="0" w:space="0" w:color="auto"/>
      </w:divBdr>
    </w:div>
    <w:div w:id="1268149845">
      <w:bodyDiv w:val="1"/>
      <w:marLeft w:val="0"/>
      <w:marRight w:val="0"/>
      <w:marTop w:val="0"/>
      <w:marBottom w:val="0"/>
      <w:divBdr>
        <w:top w:val="none" w:sz="0" w:space="0" w:color="auto"/>
        <w:left w:val="none" w:sz="0" w:space="0" w:color="auto"/>
        <w:bottom w:val="none" w:sz="0" w:space="0" w:color="auto"/>
        <w:right w:val="none" w:sz="0" w:space="0" w:color="auto"/>
      </w:divBdr>
    </w:div>
    <w:div w:id="1278829817">
      <w:bodyDiv w:val="1"/>
      <w:marLeft w:val="0"/>
      <w:marRight w:val="0"/>
      <w:marTop w:val="0"/>
      <w:marBottom w:val="0"/>
      <w:divBdr>
        <w:top w:val="none" w:sz="0" w:space="0" w:color="auto"/>
        <w:left w:val="none" w:sz="0" w:space="0" w:color="auto"/>
        <w:bottom w:val="none" w:sz="0" w:space="0" w:color="auto"/>
        <w:right w:val="none" w:sz="0" w:space="0" w:color="auto"/>
      </w:divBdr>
    </w:div>
    <w:div w:id="1284309763">
      <w:bodyDiv w:val="1"/>
      <w:marLeft w:val="0"/>
      <w:marRight w:val="0"/>
      <w:marTop w:val="0"/>
      <w:marBottom w:val="0"/>
      <w:divBdr>
        <w:top w:val="none" w:sz="0" w:space="0" w:color="auto"/>
        <w:left w:val="none" w:sz="0" w:space="0" w:color="auto"/>
        <w:bottom w:val="none" w:sz="0" w:space="0" w:color="auto"/>
        <w:right w:val="none" w:sz="0" w:space="0" w:color="auto"/>
      </w:divBdr>
    </w:div>
    <w:div w:id="1291742740">
      <w:bodyDiv w:val="1"/>
      <w:marLeft w:val="0"/>
      <w:marRight w:val="0"/>
      <w:marTop w:val="0"/>
      <w:marBottom w:val="0"/>
      <w:divBdr>
        <w:top w:val="none" w:sz="0" w:space="0" w:color="auto"/>
        <w:left w:val="none" w:sz="0" w:space="0" w:color="auto"/>
        <w:bottom w:val="none" w:sz="0" w:space="0" w:color="auto"/>
        <w:right w:val="none" w:sz="0" w:space="0" w:color="auto"/>
      </w:divBdr>
    </w:div>
    <w:div w:id="1295333561">
      <w:bodyDiv w:val="1"/>
      <w:marLeft w:val="0"/>
      <w:marRight w:val="0"/>
      <w:marTop w:val="0"/>
      <w:marBottom w:val="0"/>
      <w:divBdr>
        <w:top w:val="none" w:sz="0" w:space="0" w:color="auto"/>
        <w:left w:val="none" w:sz="0" w:space="0" w:color="auto"/>
        <w:bottom w:val="none" w:sz="0" w:space="0" w:color="auto"/>
        <w:right w:val="none" w:sz="0" w:space="0" w:color="auto"/>
      </w:divBdr>
    </w:div>
    <w:div w:id="1309938060">
      <w:bodyDiv w:val="1"/>
      <w:marLeft w:val="0"/>
      <w:marRight w:val="0"/>
      <w:marTop w:val="0"/>
      <w:marBottom w:val="0"/>
      <w:divBdr>
        <w:top w:val="none" w:sz="0" w:space="0" w:color="auto"/>
        <w:left w:val="none" w:sz="0" w:space="0" w:color="auto"/>
        <w:bottom w:val="none" w:sz="0" w:space="0" w:color="auto"/>
        <w:right w:val="none" w:sz="0" w:space="0" w:color="auto"/>
      </w:divBdr>
    </w:div>
    <w:div w:id="1322151104">
      <w:bodyDiv w:val="1"/>
      <w:marLeft w:val="0"/>
      <w:marRight w:val="0"/>
      <w:marTop w:val="0"/>
      <w:marBottom w:val="0"/>
      <w:divBdr>
        <w:top w:val="none" w:sz="0" w:space="0" w:color="auto"/>
        <w:left w:val="none" w:sz="0" w:space="0" w:color="auto"/>
        <w:bottom w:val="none" w:sz="0" w:space="0" w:color="auto"/>
        <w:right w:val="none" w:sz="0" w:space="0" w:color="auto"/>
      </w:divBdr>
    </w:div>
    <w:div w:id="1324505642">
      <w:bodyDiv w:val="1"/>
      <w:marLeft w:val="0"/>
      <w:marRight w:val="0"/>
      <w:marTop w:val="0"/>
      <w:marBottom w:val="0"/>
      <w:divBdr>
        <w:top w:val="none" w:sz="0" w:space="0" w:color="auto"/>
        <w:left w:val="none" w:sz="0" w:space="0" w:color="auto"/>
        <w:bottom w:val="none" w:sz="0" w:space="0" w:color="auto"/>
        <w:right w:val="none" w:sz="0" w:space="0" w:color="auto"/>
      </w:divBdr>
    </w:div>
    <w:div w:id="1324509639">
      <w:bodyDiv w:val="1"/>
      <w:marLeft w:val="0"/>
      <w:marRight w:val="0"/>
      <w:marTop w:val="0"/>
      <w:marBottom w:val="0"/>
      <w:divBdr>
        <w:top w:val="none" w:sz="0" w:space="0" w:color="auto"/>
        <w:left w:val="none" w:sz="0" w:space="0" w:color="auto"/>
        <w:bottom w:val="none" w:sz="0" w:space="0" w:color="auto"/>
        <w:right w:val="none" w:sz="0" w:space="0" w:color="auto"/>
      </w:divBdr>
    </w:div>
    <w:div w:id="1325432516">
      <w:bodyDiv w:val="1"/>
      <w:marLeft w:val="0"/>
      <w:marRight w:val="0"/>
      <w:marTop w:val="0"/>
      <w:marBottom w:val="0"/>
      <w:divBdr>
        <w:top w:val="none" w:sz="0" w:space="0" w:color="auto"/>
        <w:left w:val="none" w:sz="0" w:space="0" w:color="auto"/>
        <w:bottom w:val="none" w:sz="0" w:space="0" w:color="auto"/>
        <w:right w:val="none" w:sz="0" w:space="0" w:color="auto"/>
      </w:divBdr>
    </w:div>
    <w:div w:id="1342853729">
      <w:bodyDiv w:val="1"/>
      <w:marLeft w:val="0"/>
      <w:marRight w:val="0"/>
      <w:marTop w:val="0"/>
      <w:marBottom w:val="0"/>
      <w:divBdr>
        <w:top w:val="none" w:sz="0" w:space="0" w:color="auto"/>
        <w:left w:val="none" w:sz="0" w:space="0" w:color="auto"/>
        <w:bottom w:val="none" w:sz="0" w:space="0" w:color="auto"/>
        <w:right w:val="none" w:sz="0" w:space="0" w:color="auto"/>
      </w:divBdr>
    </w:div>
    <w:div w:id="1345091256">
      <w:bodyDiv w:val="1"/>
      <w:marLeft w:val="0"/>
      <w:marRight w:val="0"/>
      <w:marTop w:val="0"/>
      <w:marBottom w:val="0"/>
      <w:divBdr>
        <w:top w:val="none" w:sz="0" w:space="0" w:color="auto"/>
        <w:left w:val="none" w:sz="0" w:space="0" w:color="auto"/>
        <w:bottom w:val="none" w:sz="0" w:space="0" w:color="auto"/>
        <w:right w:val="none" w:sz="0" w:space="0" w:color="auto"/>
      </w:divBdr>
    </w:div>
    <w:div w:id="1347245950">
      <w:bodyDiv w:val="1"/>
      <w:marLeft w:val="0"/>
      <w:marRight w:val="0"/>
      <w:marTop w:val="0"/>
      <w:marBottom w:val="0"/>
      <w:divBdr>
        <w:top w:val="none" w:sz="0" w:space="0" w:color="auto"/>
        <w:left w:val="none" w:sz="0" w:space="0" w:color="auto"/>
        <w:bottom w:val="none" w:sz="0" w:space="0" w:color="auto"/>
        <w:right w:val="none" w:sz="0" w:space="0" w:color="auto"/>
      </w:divBdr>
    </w:div>
    <w:div w:id="1370572404">
      <w:bodyDiv w:val="1"/>
      <w:marLeft w:val="0"/>
      <w:marRight w:val="0"/>
      <w:marTop w:val="0"/>
      <w:marBottom w:val="0"/>
      <w:divBdr>
        <w:top w:val="none" w:sz="0" w:space="0" w:color="auto"/>
        <w:left w:val="none" w:sz="0" w:space="0" w:color="auto"/>
        <w:bottom w:val="none" w:sz="0" w:space="0" w:color="auto"/>
        <w:right w:val="none" w:sz="0" w:space="0" w:color="auto"/>
      </w:divBdr>
    </w:div>
    <w:div w:id="1371882883">
      <w:bodyDiv w:val="1"/>
      <w:marLeft w:val="0"/>
      <w:marRight w:val="0"/>
      <w:marTop w:val="0"/>
      <w:marBottom w:val="0"/>
      <w:divBdr>
        <w:top w:val="none" w:sz="0" w:space="0" w:color="auto"/>
        <w:left w:val="none" w:sz="0" w:space="0" w:color="auto"/>
        <w:bottom w:val="none" w:sz="0" w:space="0" w:color="auto"/>
        <w:right w:val="none" w:sz="0" w:space="0" w:color="auto"/>
      </w:divBdr>
    </w:div>
    <w:div w:id="1375733864">
      <w:bodyDiv w:val="1"/>
      <w:marLeft w:val="0"/>
      <w:marRight w:val="0"/>
      <w:marTop w:val="0"/>
      <w:marBottom w:val="0"/>
      <w:divBdr>
        <w:top w:val="none" w:sz="0" w:space="0" w:color="auto"/>
        <w:left w:val="none" w:sz="0" w:space="0" w:color="auto"/>
        <w:bottom w:val="none" w:sz="0" w:space="0" w:color="auto"/>
        <w:right w:val="none" w:sz="0" w:space="0" w:color="auto"/>
      </w:divBdr>
    </w:div>
    <w:div w:id="1382097055">
      <w:bodyDiv w:val="1"/>
      <w:marLeft w:val="0"/>
      <w:marRight w:val="0"/>
      <w:marTop w:val="0"/>
      <w:marBottom w:val="0"/>
      <w:divBdr>
        <w:top w:val="none" w:sz="0" w:space="0" w:color="auto"/>
        <w:left w:val="none" w:sz="0" w:space="0" w:color="auto"/>
        <w:bottom w:val="none" w:sz="0" w:space="0" w:color="auto"/>
        <w:right w:val="none" w:sz="0" w:space="0" w:color="auto"/>
      </w:divBdr>
    </w:div>
    <w:div w:id="1393575886">
      <w:bodyDiv w:val="1"/>
      <w:marLeft w:val="0"/>
      <w:marRight w:val="0"/>
      <w:marTop w:val="0"/>
      <w:marBottom w:val="0"/>
      <w:divBdr>
        <w:top w:val="none" w:sz="0" w:space="0" w:color="auto"/>
        <w:left w:val="none" w:sz="0" w:space="0" w:color="auto"/>
        <w:bottom w:val="none" w:sz="0" w:space="0" w:color="auto"/>
        <w:right w:val="none" w:sz="0" w:space="0" w:color="auto"/>
      </w:divBdr>
    </w:div>
    <w:div w:id="1394545241">
      <w:bodyDiv w:val="1"/>
      <w:marLeft w:val="0"/>
      <w:marRight w:val="0"/>
      <w:marTop w:val="0"/>
      <w:marBottom w:val="0"/>
      <w:divBdr>
        <w:top w:val="none" w:sz="0" w:space="0" w:color="auto"/>
        <w:left w:val="none" w:sz="0" w:space="0" w:color="auto"/>
        <w:bottom w:val="none" w:sz="0" w:space="0" w:color="auto"/>
        <w:right w:val="none" w:sz="0" w:space="0" w:color="auto"/>
      </w:divBdr>
    </w:div>
    <w:div w:id="1396900854">
      <w:bodyDiv w:val="1"/>
      <w:marLeft w:val="0"/>
      <w:marRight w:val="0"/>
      <w:marTop w:val="0"/>
      <w:marBottom w:val="0"/>
      <w:divBdr>
        <w:top w:val="none" w:sz="0" w:space="0" w:color="auto"/>
        <w:left w:val="none" w:sz="0" w:space="0" w:color="auto"/>
        <w:bottom w:val="none" w:sz="0" w:space="0" w:color="auto"/>
        <w:right w:val="none" w:sz="0" w:space="0" w:color="auto"/>
      </w:divBdr>
    </w:div>
    <w:div w:id="1404257321">
      <w:bodyDiv w:val="1"/>
      <w:marLeft w:val="0"/>
      <w:marRight w:val="0"/>
      <w:marTop w:val="0"/>
      <w:marBottom w:val="0"/>
      <w:divBdr>
        <w:top w:val="none" w:sz="0" w:space="0" w:color="auto"/>
        <w:left w:val="none" w:sz="0" w:space="0" w:color="auto"/>
        <w:bottom w:val="none" w:sz="0" w:space="0" w:color="auto"/>
        <w:right w:val="none" w:sz="0" w:space="0" w:color="auto"/>
      </w:divBdr>
    </w:div>
    <w:div w:id="1407532005">
      <w:bodyDiv w:val="1"/>
      <w:marLeft w:val="0"/>
      <w:marRight w:val="0"/>
      <w:marTop w:val="0"/>
      <w:marBottom w:val="0"/>
      <w:divBdr>
        <w:top w:val="none" w:sz="0" w:space="0" w:color="auto"/>
        <w:left w:val="none" w:sz="0" w:space="0" w:color="auto"/>
        <w:bottom w:val="none" w:sz="0" w:space="0" w:color="auto"/>
        <w:right w:val="none" w:sz="0" w:space="0" w:color="auto"/>
      </w:divBdr>
    </w:div>
    <w:div w:id="1407917533">
      <w:bodyDiv w:val="1"/>
      <w:marLeft w:val="0"/>
      <w:marRight w:val="0"/>
      <w:marTop w:val="0"/>
      <w:marBottom w:val="0"/>
      <w:divBdr>
        <w:top w:val="none" w:sz="0" w:space="0" w:color="auto"/>
        <w:left w:val="none" w:sz="0" w:space="0" w:color="auto"/>
        <w:bottom w:val="none" w:sz="0" w:space="0" w:color="auto"/>
        <w:right w:val="none" w:sz="0" w:space="0" w:color="auto"/>
      </w:divBdr>
    </w:div>
    <w:div w:id="1427655828">
      <w:bodyDiv w:val="1"/>
      <w:marLeft w:val="0"/>
      <w:marRight w:val="0"/>
      <w:marTop w:val="0"/>
      <w:marBottom w:val="0"/>
      <w:divBdr>
        <w:top w:val="none" w:sz="0" w:space="0" w:color="auto"/>
        <w:left w:val="none" w:sz="0" w:space="0" w:color="auto"/>
        <w:bottom w:val="none" w:sz="0" w:space="0" w:color="auto"/>
        <w:right w:val="none" w:sz="0" w:space="0" w:color="auto"/>
      </w:divBdr>
    </w:div>
    <w:div w:id="1450003663">
      <w:bodyDiv w:val="1"/>
      <w:marLeft w:val="0"/>
      <w:marRight w:val="0"/>
      <w:marTop w:val="0"/>
      <w:marBottom w:val="0"/>
      <w:divBdr>
        <w:top w:val="none" w:sz="0" w:space="0" w:color="auto"/>
        <w:left w:val="none" w:sz="0" w:space="0" w:color="auto"/>
        <w:bottom w:val="none" w:sz="0" w:space="0" w:color="auto"/>
        <w:right w:val="none" w:sz="0" w:space="0" w:color="auto"/>
      </w:divBdr>
    </w:div>
    <w:div w:id="1451508550">
      <w:bodyDiv w:val="1"/>
      <w:marLeft w:val="0"/>
      <w:marRight w:val="0"/>
      <w:marTop w:val="0"/>
      <w:marBottom w:val="0"/>
      <w:divBdr>
        <w:top w:val="none" w:sz="0" w:space="0" w:color="auto"/>
        <w:left w:val="none" w:sz="0" w:space="0" w:color="auto"/>
        <w:bottom w:val="none" w:sz="0" w:space="0" w:color="auto"/>
        <w:right w:val="none" w:sz="0" w:space="0" w:color="auto"/>
      </w:divBdr>
    </w:div>
    <w:div w:id="1460604992">
      <w:bodyDiv w:val="1"/>
      <w:marLeft w:val="0"/>
      <w:marRight w:val="0"/>
      <w:marTop w:val="0"/>
      <w:marBottom w:val="0"/>
      <w:divBdr>
        <w:top w:val="none" w:sz="0" w:space="0" w:color="auto"/>
        <w:left w:val="none" w:sz="0" w:space="0" w:color="auto"/>
        <w:bottom w:val="none" w:sz="0" w:space="0" w:color="auto"/>
        <w:right w:val="none" w:sz="0" w:space="0" w:color="auto"/>
      </w:divBdr>
    </w:div>
    <w:div w:id="1483691337">
      <w:bodyDiv w:val="1"/>
      <w:marLeft w:val="0"/>
      <w:marRight w:val="0"/>
      <w:marTop w:val="0"/>
      <w:marBottom w:val="0"/>
      <w:divBdr>
        <w:top w:val="none" w:sz="0" w:space="0" w:color="auto"/>
        <w:left w:val="none" w:sz="0" w:space="0" w:color="auto"/>
        <w:bottom w:val="none" w:sz="0" w:space="0" w:color="auto"/>
        <w:right w:val="none" w:sz="0" w:space="0" w:color="auto"/>
      </w:divBdr>
    </w:div>
    <w:div w:id="1526480981">
      <w:bodyDiv w:val="1"/>
      <w:marLeft w:val="0"/>
      <w:marRight w:val="0"/>
      <w:marTop w:val="0"/>
      <w:marBottom w:val="0"/>
      <w:divBdr>
        <w:top w:val="none" w:sz="0" w:space="0" w:color="auto"/>
        <w:left w:val="none" w:sz="0" w:space="0" w:color="auto"/>
        <w:bottom w:val="none" w:sz="0" w:space="0" w:color="auto"/>
        <w:right w:val="none" w:sz="0" w:space="0" w:color="auto"/>
      </w:divBdr>
    </w:div>
    <w:div w:id="1536119147">
      <w:bodyDiv w:val="1"/>
      <w:marLeft w:val="0"/>
      <w:marRight w:val="0"/>
      <w:marTop w:val="0"/>
      <w:marBottom w:val="0"/>
      <w:divBdr>
        <w:top w:val="none" w:sz="0" w:space="0" w:color="auto"/>
        <w:left w:val="none" w:sz="0" w:space="0" w:color="auto"/>
        <w:bottom w:val="none" w:sz="0" w:space="0" w:color="auto"/>
        <w:right w:val="none" w:sz="0" w:space="0" w:color="auto"/>
      </w:divBdr>
    </w:div>
    <w:div w:id="1563522101">
      <w:bodyDiv w:val="1"/>
      <w:marLeft w:val="0"/>
      <w:marRight w:val="0"/>
      <w:marTop w:val="0"/>
      <w:marBottom w:val="0"/>
      <w:divBdr>
        <w:top w:val="none" w:sz="0" w:space="0" w:color="auto"/>
        <w:left w:val="none" w:sz="0" w:space="0" w:color="auto"/>
        <w:bottom w:val="none" w:sz="0" w:space="0" w:color="auto"/>
        <w:right w:val="none" w:sz="0" w:space="0" w:color="auto"/>
      </w:divBdr>
    </w:div>
    <w:div w:id="1578981064">
      <w:bodyDiv w:val="1"/>
      <w:marLeft w:val="0"/>
      <w:marRight w:val="0"/>
      <w:marTop w:val="0"/>
      <w:marBottom w:val="0"/>
      <w:divBdr>
        <w:top w:val="none" w:sz="0" w:space="0" w:color="auto"/>
        <w:left w:val="none" w:sz="0" w:space="0" w:color="auto"/>
        <w:bottom w:val="none" w:sz="0" w:space="0" w:color="auto"/>
        <w:right w:val="none" w:sz="0" w:space="0" w:color="auto"/>
      </w:divBdr>
    </w:div>
    <w:div w:id="1594782937">
      <w:bodyDiv w:val="1"/>
      <w:marLeft w:val="0"/>
      <w:marRight w:val="0"/>
      <w:marTop w:val="0"/>
      <w:marBottom w:val="0"/>
      <w:divBdr>
        <w:top w:val="none" w:sz="0" w:space="0" w:color="auto"/>
        <w:left w:val="none" w:sz="0" w:space="0" w:color="auto"/>
        <w:bottom w:val="none" w:sz="0" w:space="0" w:color="auto"/>
        <w:right w:val="none" w:sz="0" w:space="0" w:color="auto"/>
      </w:divBdr>
    </w:div>
    <w:div w:id="1597517511">
      <w:bodyDiv w:val="1"/>
      <w:marLeft w:val="0"/>
      <w:marRight w:val="0"/>
      <w:marTop w:val="0"/>
      <w:marBottom w:val="0"/>
      <w:divBdr>
        <w:top w:val="none" w:sz="0" w:space="0" w:color="auto"/>
        <w:left w:val="none" w:sz="0" w:space="0" w:color="auto"/>
        <w:bottom w:val="none" w:sz="0" w:space="0" w:color="auto"/>
        <w:right w:val="none" w:sz="0" w:space="0" w:color="auto"/>
      </w:divBdr>
    </w:div>
    <w:div w:id="1603759809">
      <w:bodyDiv w:val="1"/>
      <w:marLeft w:val="0"/>
      <w:marRight w:val="0"/>
      <w:marTop w:val="0"/>
      <w:marBottom w:val="0"/>
      <w:divBdr>
        <w:top w:val="none" w:sz="0" w:space="0" w:color="auto"/>
        <w:left w:val="none" w:sz="0" w:space="0" w:color="auto"/>
        <w:bottom w:val="none" w:sz="0" w:space="0" w:color="auto"/>
        <w:right w:val="none" w:sz="0" w:space="0" w:color="auto"/>
      </w:divBdr>
    </w:div>
    <w:div w:id="1614819744">
      <w:bodyDiv w:val="1"/>
      <w:marLeft w:val="0"/>
      <w:marRight w:val="0"/>
      <w:marTop w:val="0"/>
      <w:marBottom w:val="0"/>
      <w:divBdr>
        <w:top w:val="none" w:sz="0" w:space="0" w:color="auto"/>
        <w:left w:val="none" w:sz="0" w:space="0" w:color="auto"/>
        <w:bottom w:val="none" w:sz="0" w:space="0" w:color="auto"/>
        <w:right w:val="none" w:sz="0" w:space="0" w:color="auto"/>
      </w:divBdr>
    </w:div>
    <w:div w:id="1616599643">
      <w:bodyDiv w:val="1"/>
      <w:marLeft w:val="0"/>
      <w:marRight w:val="0"/>
      <w:marTop w:val="0"/>
      <w:marBottom w:val="0"/>
      <w:divBdr>
        <w:top w:val="none" w:sz="0" w:space="0" w:color="auto"/>
        <w:left w:val="none" w:sz="0" w:space="0" w:color="auto"/>
        <w:bottom w:val="none" w:sz="0" w:space="0" w:color="auto"/>
        <w:right w:val="none" w:sz="0" w:space="0" w:color="auto"/>
      </w:divBdr>
    </w:div>
    <w:div w:id="1630625634">
      <w:bodyDiv w:val="1"/>
      <w:marLeft w:val="0"/>
      <w:marRight w:val="0"/>
      <w:marTop w:val="0"/>
      <w:marBottom w:val="0"/>
      <w:divBdr>
        <w:top w:val="none" w:sz="0" w:space="0" w:color="auto"/>
        <w:left w:val="none" w:sz="0" w:space="0" w:color="auto"/>
        <w:bottom w:val="none" w:sz="0" w:space="0" w:color="auto"/>
        <w:right w:val="none" w:sz="0" w:space="0" w:color="auto"/>
      </w:divBdr>
    </w:div>
    <w:div w:id="1637565373">
      <w:bodyDiv w:val="1"/>
      <w:marLeft w:val="0"/>
      <w:marRight w:val="0"/>
      <w:marTop w:val="0"/>
      <w:marBottom w:val="0"/>
      <w:divBdr>
        <w:top w:val="none" w:sz="0" w:space="0" w:color="auto"/>
        <w:left w:val="none" w:sz="0" w:space="0" w:color="auto"/>
        <w:bottom w:val="none" w:sz="0" w:space="0" w:color="auto"/>
        <w:right w:val="none" w:sz="0" w:space="0" w:color="auto"/>
      </w:divBdr>
    </w:div>
    <w:div w:id="1641492701">
      <w:bodyDiv w:val="1"/>
      <w:marLeft w:val="0"/>
      <w:marRight w:val="0"/>
      <w:marTop w:val="0"/>
      <w:marBottom w:val="0"/>
      <w:divBdr>
        <w:top w:val="none" w:sz="0" w:space="0" w:color="auto"/>
        <w:left w:val="none" w:sz="0" w:space="0" w:color="auto"/>
        <w:bottom w:val="none" w:sz="0" w:space="0" w:color="auto"/>
        <w:right w:val="none" w:sz="0" w:space="0" w:color="auto"/>
      </w:divBdr>
    </w:div>
    <w:div w:id="1656714821">
      <w:bodyDiv w:val="1"/>
      <w:marLeft w:val="0"/>
      <w:marRight w:val="0"/>
      <w:marTop w:val="0"/>
      <w:marBottom w:val="0"/>
      <w:divBdr>
        <w:top w:val="none" w:sz="0" w:space="0" w:color="auto"/>
        <w:left w:val="none" w:sz="0" w:space="0" w:color="auto"/>
        <w:bottom w:val="none" w:sz="0" w:space="0" w:color="auto"/>
        <w:right w:val="none" w:sz="0" w:space="0" w:color="auto"/>
      </w:divBdr>
    </w:div>
    <w:div w:id="1658339003">
      <w:bodyDiv w:val="1"/>
      <w:marLeft w:val="0"/>
      <w:marRight w:val="0"/>
      <w:marTop w:val="0"/>
      <w:marBottom w:val="0"/>
      <w:divBdr>
        <w:top w:val="none" w:sz="0" w:space="0" w:color="auto"/>
        <w:left w:val="none" w:sz="0" w:space="0" w:color="auto"/>
        <w:bottom w:val="none" w:sz="0" w:space="0" w:color="auto"/>
        <w:right w:val="none" w:sz="0" w:space="0" w:color="auto"/>
      </w:divBdr>
    </w:div>
    <w:div w:id="1664434687">
      <w:bodyDiv w:val="1"/>
      <w:marLeft w:val="0"/>
      <w:marRight w:val="0"/>
      <w:marTop w:val="0"/>
      <w:marBottom w:val="0"/>
      <w:divBdr>
        <w:top w:val="none" w:sz="0" w:space="0" w:color="auto"/>
        <w:left w:val="none" w:sz="0" w:space="0" w:color="auto"/>
        <w:bottom w:val="none" w:sz="0" w:space="0" w:color="auto"/>
        <w:right w:val="none" w:sz="0" w:space="0" w:color="auto"/>
      </w:divBdr>
    </w:div>
    <w:div w:id="1675716626">
      <w:bodyDiv w:val="1"/>
      <w:marLeft w:val="0"/>
      <w:marRight w:val="0"/>
      <w:marTop w:val="0"/>
      <w:marBottom w:val="0"/>
      <w:divBdr>
        <w:top w:val="none" w:sz="0" w:space="0" w:color="auto"/>
        <w:left w:val="none" w:sz="0" w:space="0" w:color="auto"/>
        <w:bottom w:val="none" w:sz="0" w:space="0" w:color="auto"/>
        <w:right w:val="none" w:sz="0" w:space="0" w:color="auto"/>
      </w:divBdr>
    </w:div>
    <w:div w:id="1678994701">
      <w:bodyDiv w:val="1"/>
      <w:marLeft w:val="0"/>
      <w:marRight w:val="0"/>
      <w:marTop w:val="0"/>
      <w:marBottom w:val="0"/>
      <w:divBdr>
        <w:top w:val="none" w:sz="0" w:space="0" w:color="auto"/>
        <w:left w:val="none" w:sz="0" w:space="0" w:color="auto"/>
        <w:bottom w:val="none" w:sz="0" w:space="0" w:color="auto"/>
        <w:right w:val="none" w:sz="0" w:space="0" w:color="auto"/>
      </w:divBdr>
    </w:div>
    <w:div w:id="1681156683">
      <w:bodyDiv w:val="1"/>
      <w:marLeft w:val="0"/>
      <w:marRight w:val="0"/>
      <w:marTop w:val="0"/>
      <w:marBottom w:val="0"/>
      <w:divBdr>
        <w:top w:val="none" w:sz="0" w:space="0" w:color="auto"/>
        <w:left w:val="none" w:sz="0" w:space="0" w:color="auto"/>
        <w:bottom w:val="none" w:sz="0" w:space="0" w:color="auto"/>
        <w:right w:val="none" w:sz="0" w:space="0" w:color="auto"/>
      </w:divBdr>
    </w:div>
    <w:div w:id="1683630419">
      <w:bodyDiv w:val="1"/>
      <w:marLeft w:val="0"/>
      <w:marRight w:val="0"/>
      <w:marTop w:val="0"/>
      <w:marBottom w:val="0"/>
      <w:divBdr>
        <w:top w:val="none" w:sz="0" w:space="0" w:color="auto"/>
        <w:left w:val="none" w:sz="0" w:space="0" w:color="auto"/>
        <w:bottom w:val="none" w:sz="0" w:space="0" w:color="auto"/>
        <w:right w:val="none" w:sz="0" w:space="0" w:color="auto"/>
      </w:divBdr>
    </w:div>
    <w:div w:id="1701856480">
      <w:bodyDiv w:val="1"/>
      <w:marLeft w:val="0"/>
      <w:marRight w:val="0"/>
      <w:marTop w:val="0"/>
      <w:marBottom w:val="0"/>
      <w:divBdr>
        <w:top w:val="none" w:sz="0" w:space="0" w:color="auto"/>
        <w:left w:val="none" w:sz="0" w:space="0" w:color="auto"/>
        <w:bottom w:val="none" w:sz="0" w:space="0" w:color="auto"/>
        <w:right w:val="none" w:sz="0" w:space="0" w:color="auto"/>
      </w:divBdr>
    </w:div>
    <w:div w:id="1703433956">
      <w:bodyDiv w:val="1"/>
      <w:marLeft w:val="0"/>
      <w:marRight w:val="0"/>
      <w:marTop w:val="0"/>
      <w:marBottom w:val="0"/>
      <w:divBdr>
        <w:top w:val="none" w:sz="0" w:space="0" w:color="auto"/>
        <w:left w:val="none" w:sz="0" w:space="0" w:color="auto"/>
        <w:bottom w:val="none" w:sz="0" w:space="0" w:color="auto"/>
        <w:right w:val="none" w:sz="0" w:space="0" w:color="auto"/>
      </w:divBdr>
    </w:div>
    <w:div w:id="1718511755">
      <w:bodyDiv w:val="1"/>
      <w:marLeft w:val="0"/>
      <w:marRight w:val="0"/>
      <w:marTop w:val="0"/>
      <w:marBottom w:val="0"/>
      <w:divBdr>
        <w:top w:val="none" w:sz="0" w:space="0" w:color="auto"/>
        <w:left w:val="none" w:sz="0" w:space="0" w:color="auto"/>
        <w:bottom w:val="none" w:sz="0" w:space="0" w:color="auto"/>
        <w:right w:val="none" w:sz="0" w:space="0" w:color="auto"/>
      </w:divBdr>
    </w:div>
    <w:div w:id="1723872197">
      <w:bodyDiv w:val="1"/>
      <w:marLeft w:val="0"/>
      <w:marRight w:val="0"/>
      <w:marTop w:val="0"/>
      <w:marBottom w:val="0"/>
      <w:divBdr>
        <w:top w:val="none" w:sz="0" w:space="0" w:color="auto"/>
        <w:left w:val="none" w:sz="0" w:space="0" w:color="auto"/>
        <w:bottom w:val="none" w:sz="0" w:space="0" w:color="auto"/>
        <w:right w:val="none" w:sz="0" w:space="0" w:color="auto"/>
      </w:divBdr>
    </w:div>
    <w:div w:id="1731614815">
      <w:bodyDiv w:val="1"/>
      <w:marLeft w:val="0"/>
      <w:marRight w:val="0"/>
      <w:marTop w:val="0"/>
      <w:marBottom w:val="0"/>
      <w:divBdr>
        <w:top w:val="none" w:sz="0" w:space="0" w:color="auto"/>
        <w:left w:val="none" w:sz="0" w:space="0" w:color="auto"/>
        <w:bottom w:val="none" w:sz="0" w:space="0" w:color="auto"/>
        <w:right w:val="none" w:sz="0" w:space="0" w:color="auto"/>
      </w:divBdr>
    </w:div>
    <w:div w:id="1734742975">
      <w:bodyDiv w:val="1"/>
      <w:marLeft w:val="0"/>
      <w:marRight w:val="0"/>
      <w:marTop w:val="0"/>
      <w:marBottom w:val="0"/>
      <w:divBdr>
        <w:top w:val="none" w:sz="0" w:space="0" w:color="auto"/>
        <w:left w:val="none" w:sz="0" w:space="0" w:color="auto"/>
        <w:bottom w:val="none" w:sz="0" w:space="0" w:color="auto"/>
        <w:right w:val="none" w:sz="0" w:space="0" w:color="auto"/>
      </w:divBdr>
    </w:div>
    <w:div w:id="1734936435">
      <w:bodyDiv w:val="1"/>
      <w:marLeft w:val="0"/>
      <w:marRight w:val="0"/>
      <w:marTop w:val="0"/>
      <w:marBottom w:val="0"/>
      <w:divBdr>
        <w:top w:val="none" w:sz="0" w:space="0" w:color="auto"/>
        <w:left w:val="none" w:sz="0" w:space="0" w:color="auto"/>
        <w:bottom w:val="none" w:sz="0" w:space="0" w:color="auto"/>
        <w:right w:val="none" w:sz="0" w:space="0" w:color="auto"/>
      </w:divBdr>
    </w:div>
    <w:div w:id="1741443078">
      <w:bodyDiv w:val="1"/>
      <w:marLeft w:val="0"/>
      <w:marRight w:val="0"/>
      <w:marTop w:val="0"/>
      <w:marBottom w:val="0"/>
      <w:divBdr>
        <w:top w:val="none" w:sz="0" w:space="0" w:color="auto"/>
        <w:left w:val="none" w:sz="0" w:space="0" w:color="auto"/>
        <w:bottom w:val="none" w:sz="0" w:space="0" w:color="auto"/>
        <w:right w:val="none" w:sz="0" w:space="0" w:color="auto"/>
      </w:divBdr>
    </w:div>
    <w:div w:id="1742754108">
      <w:bodyDiv w:val="1"/>
      <w:marLeft w:val="0"/>
      <w:marRight w:val="0"/>
      <w:marTop w:val="0"/>
      <w:marBottom w:val="0"/>
      <w:divBdr>
        <w:top w:val="none" w:sz="0" w:space="0" w:color="auto"/>
        <w:left w:val="none" w:sz="0" w:space="0" w:color="auto"/>
        <w:bottom w:val="none" w:sz="0" w:space="0" w:color="auto"/>
        <w:right w:val="none" w:sz="0" w:space="0" w:color="auto"/>
      </w:divBdr>
    </w:div>
    <w:div w:id="1772385277">
      <w:bodyDiv w:val="1"/>
      <w:marLeft w:val="0"/>
      <w:marRight w:val="0"/>
      <w:marTop w:val="0"/>
      <w:marBottom w:val="0"/>
      <w:divBdr>
        <w:top w:val="none" w:sz="0" w:space="0" w:color="auto"/>
        <w:left w:val="none" w:sz="0" w:space="0" w:color="auto"/>
        <w:bottom w:val="none" w:sz="0" w:space="0" w:color="auto"/>
        <w:right w:val="none" w:sz="0" w:space="0" w:color="auto"/>
      </w:divBdr>
    </w:div>
    <w:div w:id="1792432173">
      <w:bodyDiv w:val="1"/>
      <w:marLeft w:val="0"/>
      <w:marRight w:val="0"/>
      <w:marTop w:val="0"/>
      <w:marBottom w:val="0"/>
      <w:divBdr>
        <w:top w:val="none" w:sz="0" w:space="0" w:color="auto"/>
        <w:left w:val="none" w:sz="0" w:space="0" w:color="auto"/>
        <w:bottom w:val="none" w:sz="0" w:space="0" w:color="auto"/>
        <w:right w:val="none" w:sz="0" w:space="0" w:color="auto"/>
      </w:divBdr>
    </w:div>
    <w:div w:id="1822189071">
      <w:bodyDiv w:val="1"/>
      <w:marLeft w:val="0"/>
      <w:marRight w:val="0"/>
      <w:marTop w:val="0"/>
      <w:marBottom w:val="0"/>
      <w:divBdr>
        <w:top w:val="none" w:sz="0" w:space="0" w:color="auto"/>
        <w:left w:val="none" w:sz="0" w:space="0" w:color="auto"/>
        <w:bottom w:val="none" w:sz="0" w:space="0" w:color="auto"/>
        <w:right w:val="none" w:sz="0" w:space="0" w:color="auto"/>
      </w:divBdr>
    </w:div>
    <w:div w:id="1897545057">
      <w:bodyDiv w:val="1"/>
      <w:marLeft w:val="0"/>
      <w:marRight w:val="0"/>
      <w:marTop w:val="0"/>
      <w:marBottom w:val="0"/>
      <w:divBdr>
        <w:top w:val="none" w:sz="0" w:space="0" w:color="auto"/>
        <w:left w:val="none" w:sz="0" w:space="0" w:color="auto"/>
        <w:bottom w:val="none" w:sz="0" w:space="0" w:color="auto"/>
        <w:right w:val="none" w:sz="0" w:space="0" w:color="auto"/>
      </w:divBdr>
    </w:div>
    <w:div w:id="1903902214">
      <w:bodyDiv w:val="1"/>
      <w:marLeft w:val="0"/>
      <w:marRight w:val="0"/>
      <w:marTop w:val="0"/>
      <w:marBottom w:val="0"/>
      <w:divBdr>
        <w:top w:val="none" w:sz="0" w:space="0" w:color="auto"/>
        <w:left w:val="none" w:sz="0" w:space="0" w:color="auto"/>
        <w:bottom w:val="none" w:sz="0" w:space="0" w:color="auto"/>
        <w:right w:val="none" w:sz="0" w:space="0" w:color="auto"/>
      </w:divBdr>
    </w:div>
    <w:div w:id="1908496608">
      <w:bodyDiv w:val="1"/>
      <w:marLeft w:val="0"/>
      <w:marRight w:val="0"/>
      <w:marTop w:val="0"/>
      <w:marBottom w:val="0"/>
      <w:divBdr>
        <w:top w:val="none" w:sz="0" w:space="0" w:color="auto"/>
        <w:left w:val="none" w:sz="0" w:space="0" w:color="auto"/>
        <w:bottom w:val="none" w:sz="0" w:space="0" w:color="auto"/>
        <w:right w:val="none" w:sz="0" w:space="0" w:color="auto"/>
      </w:divBdr>
    </w:div>
    <w:div w:id="1914777397">
      <w:bodyDiv w:val="1"/>
      <w:marLeft w:val="0"/>
      <w:marRight w:val="0"/>
      <w:marTop w:val="0"/>
      <w:marBottom w:val="0"/>
      <w:divBdr>
        <w:top w:val="none" w:sz="0" w:space="0" w:color="auto"/>
        <w:left w:val="none" w:sz="0" w:space="0" w:color="auto"/>
        <w:bottom w:val="none" w:sz="0" w:space="0" w:color="auto"/>
        <w:right w:val="none" w:sz="0" w:space="0" w:color="auto"/>
      </w:divBdr>
    </w:div>
    <w:div w:id="1925793568">
      <w:bodyDiv w:val="1"/>
      <w:marLeft w:val="0"/>
      <w:marRight w:val="0"/>
      <w:marTop w:val="0"/>
      <w:marBottom w:val="0"/>
      <w:divBdr>
        <w:top w:val="none" w:sz="0" w:space="0" w:color="auto"/>
        <w:left w:val="none" w:sz="0" w:space="0" w:color="auto"/>
        <w:bottom w:val="none" w:sz="0" w:space="0" w:color="auto"/>
        <w:right w:val="none" w:sz="0" w:space="0" w:color="auto"/>
      </w:divBdr>
    </w:div>
    <w:div w:id="1928421893">
      <w:bodyDiv w:val="1"/>
      <w:marLeft w:val="0"/>
      <w:marRight w:val="0"/>
      <w:marTop w:val="0"/>
      <w:marBottom w:val="0"/>
      <w:divBdr>
        <w:top w:val="none" w:sz="0" w:space="0" w:color="auto"/>
        <w:left w:val="none" w:sz="0" w:space="0" w:color="auto"/>
        <w:bottom w:val="none" w:sz="0" w:space="0" w:color="auto"/>
        <w:right w:val="none" w:sz="0" w:space="0" w:color="auto"/>
      </w:divBdr>
    </w:div>
    <w:div w:id="1938441793">
      <w:bodyDiv w:val="1"/>
      <w:marLeft w:val="0"/>
      <w:marRight w:val="0"/>
      <w:marTop w:val="0"/>
      <w:marBottom w:val="0"/>
      <w:divBdr>
        <w:top w:val="none" w:sz="0" w:space="0" w:color="auto"/>
        <w:left w:val="none" w:sz="0" w:space="0" w:color="auto"/>
        <w:bottom w:val="none" w:sz="0" w:space="0" w:color="auto"/>
        <w:right w:val="none" w:sz="0" w:space="0" w:color="auto"/>
      </w:divBdr>
    </w:div>
    <w:div w:id="1966235935">
      <w:bodyDiv w:val="1"/>
      <w:marLeft w:val="0"/>
      <w:marRight w:val="0"/>
      <w:marTop w:val="0"/>
      <w:marBottom w:val="0"/>
      <w:divBdr>
        <w:top w:val="none" w:sz="0" w:space="0" w:color="auto"/>
        <w:left w:val="none" w:sz="0" w:space="0" w:color="auto"/>
        <w:bottom w:val="none" w:sz="0" w:space="0" w:color="auto"/>
        <w:right w:val="none" w:sz="0" w:space="0" w:color="auto"/>
      </w:divBdr>
    </w:div>
    <w:div w:id="1971278895">
      <w:bodyDiv w:val="1"/>
      <w:marLeft w:val="0"/>
      <w:marRight w:val="0"/>
      <w:marTop w:val="0"/>
      <w:marBottom w:val="0"/>
      <w:divBdr>
        <w:top w:val="none" w:sz="0" w:space="0" w:color="auto"/>
        <w:left w:val="none" w:sz="0" w:space="0" w:color="auto"/>
        <w:bottom w:val="none" w:sz="0" w:space="0" w:color="auto"/>
        <w:right w:val="none" w:sz="0" w:space="0" w:color="auto"/>
      </w:divBdr>
    </w:div>
    <w:div w:id="1977100435">
      <w:bodyDiv w:val="1"/>
      <w:marLeft w:val="0"/>
      <w:marRight w:val="0"/>
      <w:marTop w:val="0"/>
      <w:marBottom w:val="0"/>
      <w:divBdr>
        <w:top w:val="none" w:sz="0" w:space="0" w:color="auto"/>
        <w:left w:val="none" w:sz="0" w:space="0" w:color="auto"/>
        <w:bottom w:val="none" w:sz="0" w:space="0" w:color="auto"/>
        <w:right w:val="none" w:sz="0" w:space="0" w:color="auto"/>
      </w:divBdr>
    </w:div>
    <w:div w:id="1991862976">
      <w:bodyDiv w:val="1"/>
      <w:marLeft w:val="0"/>
      <w:marRight w:val="0"/>
      <w:marTop w:val="0"/>
      <w:marBottom w:val="0"/>
      <w:divBdr>
        <w:top w:val="none" w:sz="0" w:space="0" w:color="auto"/>
        <w:left w:val="none" w:sz="0" w:space="0" w:color="auto"/>
        <w:bottom w:val="none" w:sz="0" w:space="0" w:color="auto"/>
        <w:right w:val="none" w:sz="0" w:space="0" w:color="auto"/>
      </w:divBdr>
    </w:div>
    <w:div w:id="2000231526">
      <w:bodyDiv w:val="1"/>
      <w:marLeft w:val="0"/>
      <w:marRight w:val="0"/>
      <w:marTop w:val="0"/>
      <w:marBottom w:val="0"/>
      <w:divBdr>
        <w:top w:val="none" w:sz="0" w:space="0" w:color="auto"/>
        <w:left w:val="none" w:sz="0" w:space="0" w:color="auto"/>
        <w:bottom w:val="none" w:sz="0" w:space="0" w:color="auto"/>
        <w:right w:val="none" w:sz="0" w:space="0" w:color="auto"/>
      </w:divBdr>
    </w:div>
    <w:div w:id="2029090146">
      <w:bodyDiv w:val="1"/>
      <w:marLeft w:val="0"/>
      <w:marRight w:val="0"/>
      <w:marTop w:val="0"/>
      <w:marBottom w:val="0"/>
      <w:divBdr>
        <w:top w:val="none" w:sz="0" w:space="0" w:color="auto"/>
        <w:left w:val="none" w:sz="0" w:space="0" w:color="auto"/>
        <w:bottom w:val="none" w:sz="0" w:space="0" w:color="auto"/>
        <w:right w:val="none" w:sz="0" w:space="0" w:color="auto"/>
      </w:divBdr>
    </w:div>
    <w:div w:id="2047633987">
      <w:bodyDiv w:val="1"/>
      <w:marLeft w:val="0"/>
      <w:marRight w:val="0"/>
      <w:marTop w:val="0"/>
      <w:marBottom w:val="0"/>
      <w:divBdr>
        <w:top w:val="none" w:sz="0" w:space="0" w:color="auto"/>
        <w:left w:val="none" w:sz="0" w:space="0" w:color="auto"/>
        <w:bottom w:val="none" w:sz="0" w:space="0" w:color="auto"/>
        <w:right w:val="none" w:sz="0" w:space="0" w:color="auto"/>
      </w:divBdr>
      <w:divsChild>
        <w:div w:id="822816011">
          <w:marLeft w:val="0"/>
          <w:marRight w:val="0"/>
          <w:marTop w:val="0"/>
          <w:marBottom w:val="0"/>
          <w:divBdr>
            <w:top w:val="none" w:sz="0" w:space="0" w:color="auto"/>
            <w:left w:val="none" w:sz="0" w:space="0" w:color="auto"/>
            <w:bottom w:val="none" w:sz="0" w:space="0" w:color="auto"/>
            <w:right w:val="none" w:sz="0" w:space="0" w:color="auto"/>
          </w:divBdr>
          <w:divsChild>
            <w:div w:id="2006132039">
              <w:marLeft w:val="0"/>
              <w:marRight w:val="0"/>
              <w:marTop w:val="0"/>
              <w:marBottom w:val="0"/>
              <w:divBdr>
                <w:top w:val="none" w:sz="0" w:space="0" w:color="auto"/>
                <w:left w:val="none" w:sz="0" w:space="0" w:color="auto"/>
                <w:bottom w:val="none" w:sz="0" w:space="0" w:color="auto"/>
                <w:right w:val="none" w:sz="0" w:space="0" w:color="auto"/>
              </w:divBdr>
              <w:divsChild>
                <w:div w:id="441270326">
                  <w:marLeft w:val="0"/>
                  <w:marRight w:val="0"/>
                  <w:marTop w:val="0"/>
                  <w:marBottom w:val="0"/>
                  <w:divBdr>
                    <w:top w:val="none" w:sz="0" w:space="0" w:color="auto"/>
                    <w:left w:val="none" w:sz="0" w:space="0" w:color="auto"/>
                    <w:bottom w:val="none" w:sz="0" w:space="0" w:color="auto"/>
                    <w:right w:val="none" w:sz="0" w:space="0" w:color="auto"/>
                  </w:divBdr>
                  <w:divsChild>
                    <w:div w:id="784806646">
                      <w:marLeft w:val="0"/>
                      <w:marRight w:val="0"/>
                      <w:marTop w:val="0"/>
                      <w:marBottom w:val="0"/>
                      <w:divBdr>
                        <w:top w:val="none" w:sz="0" w:space="0" w:color="auto"/>
                        <w:left w:val="none" w:sz="0" w:space="0" w:color="auto"/>
                        <w:bottom w:val="none" w:sz="0" w:space="0" w:color="auto"/>
                        <w:right w:val="none" w:sz="0" w:space="0" w:color="auto"/>
                      </w:divBdr>
                      <w:divsChild>
                        <w:div w:id="7912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80752">
          <w:marLeft w:val="0"/>
          <w:marRight w:val="0"/>
          <w:marTop w:val="0"/>
          <w:marBottom w:val="0"/>
          <w:divBdr>
            <w:top w:val="none" w:sz="0" w:space="0" w:color="auto"/>
            <w:left w:val="none" w:sz="0" w:space="0" w:color="auto"/>
            <w:bottom w:val="none" w:sz="0" w:space="0" w:color="auto"/>
            <w:right w:val="none" w:sz="0" w:space="0" w:color="auto"/>
          </w:divBdr>
          <w:divsChild>
            <w:div w:id="1980920641">
              <w:marLeft w:val="0"/>
              <w:marRight w:val="0"/>
              <w:marTop w:val="0"/>
              <w:marBottom w:val="0"/>
              <w:divBdr>
                <w:top w:val="none" w:sz="0" w:space="0" w:color="auto"/>
                <w:left w:val="none" w:sz="0" w:space="0" w:color="auto"/>
                <w:bottom w:val="none" w:sz="0" w:space="0" w:color="auto"/>
                <w:right w:val="none" w:sz="0" w:space="0" w:color="auto"/>
              </w:divBdr>
              <w:divsChild>
                <w:div w:id="261033097">
                  <w:marLeft w:val="0"/>
                  <w:marRight w:val="0"/>
                  <w:marTop w:val="0"/>
                  <w:marBottom w:val="0"/>
                  <w:divBdr>
                    <w:top w:val="none" w:sz="0" w:space="0" w:color="auto"/>
                    <w:left w:val="none" w:sz="0" w:space="0" w:color="auto"/>
                    <w:bottom w:val="none" w:sz="0" w:space="0" w:color="auto"/>
                    <w:right w:val="none" w:sz="0" w:space="0" w:color="auto"/>
                  </w:divBdr>
                  <w:divsChild>
                    <w:div w:id="1074088923">
                      <w:marLeft w:val="0"/>
                      <w:marRight w:val="0"/>
                      <w:marTop w:val="0"/>
                      <w:marBottom w:val="0"/>
                      <w:divBdr>
                        <w:top w:val="none" w:sz="0" w:space="0" w:color="auto"/>
                        <w:left w:val="none" w:sz="0" w:space="0" w:color="auto"/>
                        <w:bottom w:val="none" w:sz="0" w:space="0" w:color="auto"/>
                        <w:right w:val="none" w:sz="0" w:space="0" w:color="auto"/>
                      </w:divBdr>
                      <w:divsChild>
                        <w:div w:id="171723573">
                          <w:marLeft w:val="0"/>
                          <w:marRight w:val="0"/>
                          <w:marTop w:val="0"/>
                          <w:marBottom w:val="0"/>
                          <w:divBdr>
                            <w:top w:val="none" w:sz="0" w:space="0" w:color="auto"/>
                            <w:left w:val="none" w:sz="0" w:space="0" w:color="auto"/>
                            <w:bottom w:val="none" w:sz="0" w:space="0" w:color="auto"/>
                            <w:right w:val="none" w:sz="0" w:space="0" w:color="auto"/>
                          </w:divBdr>
                        </w:div>
                      </w:divsChild>
                    </w:div>
                    <w:div w:id="367031621">
                      <w:marLeft w:val="0"/>
                      <w:marRight w:val="0"/>
                      <w:marTop w:val="0"/>
                      <w:marBottom w:val="0"/>
                      <w:divBdr>
                        <w:top w:val="none" w:sz="0" w:space="0" w:color="auto"/>
                        <w:left w:val="none" w:sz="0" w:space="0" w:color="auto"/>
                        <w:bottom w:val="none" w:sz="0" w:space="0" w:color="auto"/>
                        <w:right w:val="none" w:sz="0" w:space="0" w:color="auto"/>
                      </w:divBdr>
                      <w:divsChild>
                        <w:div w:id="110562759">
                          <w:marLeft w:val="0"/>
                          <w:marRight w:val="0"/>
                          <w:marTop w:val="0"/>
                          <w:marBottom w:val="0"/>
                          <w:divBdr>
                            <w:top w:val="none" w:sz="0" w:space="0" w:color="auto"/>
                            <w:left w:val="none" w:sz="0" w:space="0" w:color="auto"/>
                            <w:bottom w:val="none" w:sz="0" w:space="0" w:color="auto"/>
                            <w:right w:val="none" w:sz="0" w:space="0" w:color="auto"/>
                          </w:divBdr>
                          <w:divsChild>
                            <w:div w:id="7429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51758">
      <w:bodyDiv w:val="1"/>
      <w:marLeft w:val="0"/>
      <w:marRight w:val="0"/>
      <w:marTop w:val="0"/>
      <w:marBottom w:val="0"/>
      <w:divBdr>
        <w:top w:val="none" w:sz="0" w:space="0" w:color="auto"/>
        <w:left w:val="none" w:sz="0" w:space="0" w:color="auto"/>
        <w:bottom w:val="none" w:sz="0" w:space="0" w:color="auto"/>
        <w:right w:val="none" w:sz="0" w:space="0" w:color="auto"/>
      </w:divBdr>
    </w:div>
    <w:div w:id="2071270173">
      <w:bodyDiv w:val="1"/>
      <w:marLeft w:val="0"/>
      <w:marRight w:val="0"/>
      <w:marTop w:val="0"/>
      <w:marBottom w:val="0"/>
      <w:divBdr>
        <w:top w:val="none" w:sz="0" w:space="0" w:color="auto"/>
        <w:left w:val="none" w:sz="0" w:space="0" w:color="auto"/>
        <w:bottom w:val="none" w:sz="0" w:space="0" w:color="auto"/>
        <w:right w:val="none" w:sz="0" w:space="0" w:color="auto"/>
      </w:divBdr>
    </w:div>
    <w:div w:id="2092071556">
      <w:bodyDiv w:val="1"/>
      <w:marLeft w:val="0"/>
      <w:marRight w:val="0"/>
      <w:marTop w:val="0"/>
      <w:marBottom w:val="0"/>
      <w:divBdr>
        <w:top w:val="none" w:sz="0" w:space="0" w:color="auto"/>
        <w:left w:val="none" w:sz="0" w:space="0" w:color="auto"/>
        <w:bottom w:val="none" w:sz="0" w:space="0" w:color="auto"/>
        <w:right w:val="none" w:sz="0" w:space="0" w:color="auto"/>
      </w:divBdr>
    </w:div>
    <w:div w:id="2092388641">
      <w:bodyDiv w:val="1"/>
      <w:marLeft w:val="0"/>
      <w:marRight w:val="0"/>
      <w:marTop w:val="0"/>
      <w:marBottom w:val="0"/>
      <w:divBdr>
        <w:top w:val="none" w:sz="0" w:space="0" w:color="auto"/>
        <w:left w:val="none" w:sz="0" w:space="0" w:color="auto"/>
        <w:bottom w:val="none" w:sz="0" w:space="0" w:color="auto"/>
        <w:right w:val="none" w:sz="0" w:space="0" w:color="auto"/>
      </w:divBdr>
    </w:div>
    <w:div w:id="2097748724">
      <w:bodyDiv w:val="1"/>
      <w:marLeft w:val="0"/>
      <w:marRight w:val="0"/>
      <w:marTop w:val="0"/>
      <w:marBottom w:val="0"/>
      <w:divBdr>
        <w:top w:val="none" w:sz="0" w:space="0" w:color="auto"/>
        <w:left w:val="none" w:sz="0" w:space="0" w:color="auto"/>
        <w:bottom w:val="none" w:sz="0" w:space="0" w:color="auto"/>
        <w:right w:val="none" w:sz="0" w:space="0" w:color="auto"/>
      </w:divBdr>
    </w:div>
    <w:div w:id="2098289129">
      <w:bodyDiv w:val="1"/>
      <w:marLeft w:val="0"/>
      <w:marRight w:val="0"/>
      <w:marTop w:val="0"/>
      <w:marBottom w:val="0"/>
      <w:divBdr>
        <w:top w:val="none" w:sz="0" w:space="0" w:color="auto"/>
        <w:left w:val="none" w:sz="0" w:space="0" w:color="auto"/>
        <w:bottom w:val="none" w:sz="0" w:space="0" w:color="auto"/>
        <w:right w:val="none" w:sz="0" w:space="0" w:color="auto"/>
      </w:divBdr>
    </w:div>
    <w:div w:id="2099136935">
      <w:bodyDiv w:val="1"/>
      <w:marLeft w:val="0"/>
      <w:marRight w:val="0"/>
      <w:marTop w:val="0"/>
      <w:marBottom w:val="0"/>
      <w:divBdr>
        <w:top w:val="none" w:sz="0" w:space="0" w:color="auto"/>
        <w:left w:val="none" w:sz="0" w:space="0" w:color="auto"/>
        <w:bottom w:val="none" w:sz="0" w:space="0" w:color="auto"/>
        <w:right w:val="none" w:sz="0" w:space="0" w:color="auto"/>
      </w:divBdr>
    </w:div>
    <w:div w:id="2122649351">
      <w:bodyDiv w:val="1"/>
      <w:marLeft w:val="0"/>
      <w:marRight w:val="0"/>
      <w:marTop w:val="0"/>
      <w:marBottom w:val="0"/>
      <w:divBdr>
        <w:top w:val="none" w:sz="0" w:space="0" w:color="auto"/>
        <w:left w:val="none" w:sz="0" w:space="0" w:color="auto"/>
        <w:bottom w:val="none" w:sz="0" w:space="0" w:color="auto"/>
        <w:right w:val="none" w:sz="0" w:space="0" w:color="auto"/>
      </w:divBdr>
    </w:div>
    <w:div w:id="212527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hallis\OneDrive%20-%20Projecting%20Success%20Ltd\Documents\PS%20Word%20Template%20(1).dotx" TargetMode="External"/></Relationships>
</file>

<file path=word/theme/theme1.xml><?xml version="1.0" encoding="utf-8"?>
<a:theme xmlns:a="http://schemas.openxmlformats.org/drawingml/2006/main" name="Projecting Success Theme">
  <a:themeElements>
    <a:clrScheme name="PS Colors">
      <a:dk1>
        <a:sysClr val="windowText" lastClr="000000"/>
      </a:dk1>
      <a:lt1>
        <a:sysClr val="window" lastClr="FFFFFF"/>
      </a:lt1>
      <a:dk2>
        <a:srgbClr val="072560"/>
      </a:dk2>
      <a:lt2>
        <a:srgbClr val="EDF0F2"/>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S Fonts">
      <a:majorFont>
        <a:latin typeface="Bahnschrift"/>
        <a:ea typeface=""/>
        <a:cs typeface=""/>
      </a:majorFont>
      <a:minorFont>
        <a:latin typeface="Bahnschrif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A5BF5E2EA6B2C4D8CDCC9CC94530765" ma:contentTypeVersion="21" ma:contentTypeDescription="Create a new document." ma:contentTypeScope="" ma:versionID="fb3fe8a66866f88353ecb2cf05f35527">
  <xsd:schema xmlns:xsd="http://www.w3.org/2001/XMLSchema" xmlns:xs="http://www.w3.org/2001/XMLSchema" xmlns:p="http://schemas.microsoft.com/office/2006/metadata/properties" xmlns:ns1="http://schemas.microsoft.com/sharepoint/v3" xmlns:ns2="70311360-be71-4183-93af-eef5c1ec3767" xmlns:ns3="ddea7df1-9bb5-461a-ab95-d144c80d9876" targetNamespace="http://schemas.microsoft.com/office/2006/metadata/properties" ma:root="true" ma:fieldsID="9f7ef23034f70ad563fcd43afe3bd459" ns1:_="" ns2:_="" ns3:_="">
    <xsd:import namespace="http://schemas.microsoft.com/sharepoint/v3"/>
    <xsd:import namespace="70311360-be71-4183-93af-eef5c1ec3767"/>
    <xsd:import namespace="ddea7df1-9bb5-461a-ab95-d144c80d987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Flow_SignoffStatu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311360-be71-4183-93af-eef5c1ec37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ca79e6ef-0292-4042-acb7-ced853df7296}" ma:internalName="TaxCatchAll" ma:showField="CatchAllData" ma:web="70311360-be71-4183-93af-eef5c1ec376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dea7df1-9bb5-461a-ab95-d144c80d987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9b33c077-dc54-4fd6-85bd-16fcd8a1136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0311360-be71-4183-93af-eef5c1ec3767" xsi:nil="true"/>
    <lcf76f155ced4ddcb4097134ff3c332f xmlns="ddea7df1-9bb5-461a-ab95-d144c80d9876">
      <Terms xmlns="http://schemas.microsoft.com/office/infopath/2007/PartnerControls"/>
    </lcf76f155ced4ddcb4097134ff3c332f>
    <_ip_UnifiedCompliancePolicyUIAction xmlns="http://schemas.microsoft.com/sharepoint/v3" xsi:nil="true"/>
    <_Flow_SignoffStatus xmlns="ddea7df1-9bb5-461a-ab95-d144c80d9876"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52AF0E0-2C9D-4A5B-9963-975620DCF34E}">
  <ds:schemaRefs>
    <ds:schemaRef ds:uri="http://schemas.microsoft.com/sharepoint/v3/contenttype/forms"/>
  </ds:schemaRefs>
</ds:datastoreItem>
</file>

<file path=customXml/itemProps2.xml><?xml version="1.0" encoding="utf-8"?>
<ds:datastoreItem xmlns:ds="http://schemas.openxmlformats.org/officeDocument/2006/customXml" ds:itemID="{27018303-BB91-4060-8350-184D7E828A4F}">
  <ds:schemaRefs>
    <ds:schemaRef ds:uri="http://schemas.openxmlformats.org/officeDocument/2006/bibliography"/>
  </ds:schemaRefs>
</ds:datastoreItem>
</file>

<file path=customXml/itemProps3.xml><?xml version="1.0" encoding="utf-8"?>
<ds:datastoreItem xmlns:ds="http://schemas.openxmlformats.org/officeDocument/2006/customXml" ds:itemID="{96D27DC7-AC69-4053-881A-166C3523FC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0311360-be71-4183-93af-eef5c1ec3767"/>
    <ds:schemaRef ds:uri="ddea7df1-9bb5-461a-ab95-d144c80d9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E5B9D9-6BC9-4D58-8D05-998F0DB8E355}">
  <ds:schemaRefs>
    <ds:schemaRef ds:uri="http://schemas.microsoft.com/office/2006/metadata/properties"/>
    <ds:schemaRef ds:uri="http://schemas.microsoft.com/office/infopath/2007/PartnerControls"/>
    <ds:schemaRef ds:uri="70311360-be71-4183-93af-eef5c1ec3767"/>
    <ds:schemaRef ds:uri="ddea7df1-9bb5-461a-ab95-d144c80d9876"/>
    <ds:schemaRef ds:uri="http://schemas.microsoft.com/sharepoint/v3"/>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PS Word Template (1)</Template>
  <TotalTime>3029</TotalTime>
  <Pages>5</Pages>
  <Words>1633</Words>
  <Characters>8722</Characters>
  <Application>Microsoft Office Word</Application>
  <DocSecurity>0</DocSecurity>
  <Lines>207</Lines>
  <Paragraphs>70</Paragraphs>
  <ScaleCrop>false</ScaleCrop>
  <HeadingPairs>
    <vt:vector size="2" baseType="variant">
      <vt:variant>
        <vt:lpstr>Title</vt:lpstr>
      </vt:variant>
      <vt:variant>
        <vt:i4>1</vt:i4>
      </vt:variant>
    </vt:vector>
  </HeadingPairs>
  <TitlesOfParts>
    <vt:vector size="1" baseType="lpstr">
      <vt:lpstr>PS Word Template.docx</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Word Template.docx</dc:title>
  <dc:subject/>
  <dc:creator>James  Challis</dc:creator>
  <cp:keywords/>
  <dc:description/>
  <cp:lastModifiedBy>Paver, Matt</cp:lastModifiedBy>
  <cp:revision>117</cp:revision>
  <dcterms:created xsi:type="dcterms:W3CDTF">2024-11-17T13:07:00Z</dcterms:created>
  <dcterms:modified xsi:type="dcterms:W3CDTF">2025-04-06T17:11:00Z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0x010100DA5BF5E2EA6B2C4D8CDCC9CC94530765</vt:lpwstr>
  </property>
  <property fmtid="{D5CDD505-2E9C-101B-9397-08002B2CF9AE}" pid="3" name="MediaServiceImageTags">
    <vt:lpwstr/>
  </property>
  <property fmtid="{D5CDD505-2E9C-101B-9397-08002B2CF9AE}" pid="4" name="GrammarlyDocumentId">
    <vt:lpwstr>2998b00f3539cf2372f585a9cf5b064039915d958815e896cb390dceca76a6b0</vt:lpwstr>
  </property>
</Properties>
</file>